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777DD" w14:textId="77777777" w:rsidR="00C856E9" w:rsidRPr="004A199F" w:rsidRDefault="00C856E9" w:rsidP="001E224F">
      <w:pPr>
        <w:widowControl w:val="0"/>
        <w:rPr>
          <w:rFonts w:ascii="Arial" w:hAnsi="Arial" w:cs="Arial"/>
          <w:kern w:val="2"/>
          <w:sz w:val="22"/>
          <w:szCs w:val="22"/>
          <w:lang w:eastAsia="zh-CN"/>
        </w:rPr>
      </w:pPr>
    </w:p>
    <w:p w14:paraId="70DE5870" w14:textId="77777777" w:rsidR="00C856E9" w:rsidRPr="004A199F" w:rsidRDefault="00C856E9" w:rsidP="001E224F">
      <w:pPr>
        <w:widowControl w:val="0"/>
        <w:rPr>
          <w:rFonts w:ascii="Arial" w:hAnsi="Arial" w:cs="Arial"/>
          <w:kern w:val="2"/>
          <w:sz w:val="22"/>
          <w:szCs w:val="22"/>
          <w:lang w:val="en-US" w:eastAsia="zh-CN"/>
        </w:rPr>
      </w:pPr>
    </w:p>
    <w:p w14:paraId="1CF3A3F8" w14:textId="77777777" w:rsidR="00C856E9" w:rsidRPr="004A199F" w:rsidRDefault="00C856E9" w:rsidP="001E224F">
      <w:pPr>
        <w:widowControl w:val="0"/>
        <w:rPr>
          <w:rFonts w:ascii="Arial" w:hAnsi="Arial" w:cs="Arial"/>
          <w:kern w:val="2"/>
          <w:sz w:val="22"/>
          <w:szCs w:val="22"/>
          <w:lang w:val="en-US" w:eastAsia="zh-CN"/>
        </w:rPr>
      </w:pPr>
    </w:p>
    <w:p w14:paraId="49E62E7F" w14:textId="77777777" w:rsidR="00C856E9" w:rsidRPr="004A199F" w:rsidRDefault="00C856E9" w:rsidP="001E224F">
      <w:pPr>
        <w:widowControl w:val="0"/>
        <w:rPr>
          <w:rFonts w:ascii="Arial" w:hAnsi="Arial" w:cs="Arial"/>
          <w:kern w:val="2"/>
          <w:sz w:val="22"/>
          <w:szCs w:val="22"/>
          <w:lang w:val="en-US" w:eastAsia="zh-CN"/>
        </w:rPr>
      </w:pPr>
    </w:p>
    <w:p w14:paraId="1E9289F7" w14:textId="0EBE6CE0" w:rsidR="00C856E9" w:rsidRPr="004A199F" w:rsidRDefault="004A199F" w:rsidP="0007244B">
      <w:pPr>
        <w:widowControl w:val="0"/>
        <w:jc w:val="center"/>
        <w:rPr>
          <w:rFonts w:ascii="Arial" w:hAnsi="Arial" w:cs="Arial"/>
          <w:b/>
          <w:kern w:val="2"/>
          <w:sz w:val="44"/>
          <w:szCs w:val="52"/>
          <w:lang w:val="en-US" w:eastAsia="zh-CN"/>
        </w:rPr>
      </w:pPr>
      <w:r w:rsidRPr="004A199F">
        <w:rPr>
          <w:rFonts w:ascii="Arial" w:hAnsi="Arial" w:cs="Arial"/>
          <w:b/>
          <w:i/>
          <w:kern w:val="2"/>
          <w:sz w:val="44"/>
          <w:szCs w:val="52"/>
          <w:lang w:val="en-US" w:eastAsia="zh-CN"/>
        </w:rPr>
        <w:t>Department of Computer Science and Software Engineering</w:t>
      </w:r>
    </w:p>
    <w:p w14:paraId="76C39BAC" w14:textId="77777777" w:rsidR="00C856E9" w:rsidRPr="004A199F" w:rsidRDefault="00C856E9" w:rsidP="00C856E9">
      <w:pPr>
        <w:widowControl w:val="0"/>
        <w:rPr>
          <w:rFonts w:ascii="Arial" w:hAnsi="Arial" w:cs="Arial"/>
          <w:kern w:val="2"/>
          <w:sz w:val="22"/>
          <w:szCs w:val="22"/>
          <w:lang w:eastAsia="zh-CN"/>
        </w:rPr>
      </w:pPr>
    </w:p>
    <w:p w14:paraId="4938189C" w14:textId="77777777" w:rsidR="0052353A" w:rsidRPr="004A199F" w:rsidRDefault="0052353A" w:rsidP="00C856E9">
      <w:pPr>
        <w:widowControl w:val="0"/>
        <w:rPr>
          <w:rFonts w:ascii="Arial" w:hAnsi="Arial" w:cs="Arial"/>
          <w:kern w:val="2"/>
          <w:sz w:val="22"/>
          <w:szCs w:val="22"/>
          <w:lang w:eastAsia="zh-CN"/>
        </w:rPr>
      </w:pPr>
    </w:p>
    <w:p w14:paraId="0814EDB8" w14:textId="77777777" w:rsidR="0052353A" w:rsidRPr="004A199F" w:rsidRDefault="0052353A" w:rsidP="00C856E9">
      <w:pPr>
        <w:widowControl w:val="0"/>
        <w:rPr>
          <w:rFonts w:ascii="Arial" w:hAnsi="Arial" w:cs="Arial"/>
          <w:kern w:val="2"/>
          <w:sz w:val="22"/>
          <w:szCs w:val="22"/>
          <w:lang w:eastAsia="zh-CN"/>
        </w:rPr>
      </w:pPr>
    </w:p>
    <w:p w14:paraId="25F0658A" w14:textId="77777777" w:rsidR="00C856E9" w:rsidRPr="004A199F" w:rsidRDefault="00C856E9" w:rsidP="00C856E9">
      <w:pPr>
        <w:widowControl w:val="0"/>
        <w:rPr>
          <w:rFonts w:ascii="Arial" w:hAnsi="Arial" w:cs="Arial"/>
          <w:kern w:val="2"/>
          <w:sz w:val="22"/>
          <w:szCs w:val="22"/>
          <w:lang w:val="en-US" w:eastAsia="zh-CN"/>
        </w:rPr>
      </w:pPr>
    </w:p>
    <w:p w14:paraId="127433BB" w14:textId="77777777" w:rsidR="00C856E9" w:rsidRPr="004A199F" w:rsidRDefault="00C856E9" w:rsidP="00C856E9">
      <w:pPr>
        <w:widowControl w:val="0"/>
        <w:rPr>
          <w:rFonts w:ascii="Arial" w:hAnsi="Arial" w:cs="Arial"/>
          <w:kern w:val="2"/>
          <w:sz w:val="22"/>
          <w:szCs w:val="22"/>
          <w:lang w:val="en-US" w:eastAsia="zh-CN"/>
        </w:rPr>
      </w:pPr>
    </w:p>
    <w:p w14:paraId="0EF1432F" w14:textId="77777777" w:rsidR="00C856E9" w:rsidRPr="004A199F" w:rsidRDefault="00C856E9" w:rsidP="00C856E9">
      <w:pPr>
        <w:jc w:val="center"/>
        <w:rPr>
          <w:rFonts w:ascii="Arial" w:hAnsi="Arial" w:cs="Arial"/>
          <w:b/>
          <w:sz w:val="40"/>
        </w:rPr>
      </w:pPr>
      <w:r w:rsidRPr="004A199F">
        <w:rPr>
          <w:rFonts w:ascii="Arial" w:hAnsi="Arial" w:cs="Arial"/>
          <w:b/>
          <w:sz w:val="40"/>
        </w:rPr>
        <w:t xml:space="preserve">MODULE HANDBOOK </w:t>
      </w:r>
    </w:p>
    <w:p w14:paraId="58AB2908" w14:textId="77777777" w:rsidR="0052353A" w:rsidRPr="004A199F" w:rsidRDefault="0052353A" w:rsidP="00341C56">
      <w:pPr>
        <w:rPr>
          <w:rFonts w:ascii="Arial" w:hAnsi="Arial" w:cs="Arial"/>
          <w:b/>
          <w:sz w:val="40"/>
        </w:rPr>
      </w:pPr>
    </w:p>
    <w:p w14:paraId="3951F245" w14:textId="6C428962" w:rsidR="00C856E9" w:rsidRPr="004A199F" w:rsidRDefault="00651400" w:rsidP="00C856E9">
      <w:pPr>
        <w:jc w:val="center"/>
        <w:rPr>
          <w:rFonts w:ascii="Arial" w:hAnsi="Arial" w:cs="Arial"/>
          <w:b/>
          <w:sz w:val="48"/>
        </w:rPr>
      </w:pPr>
      <w:r w:rsidRPr="004A199F">
        <w:rPr>
          <w:rFonts w:ascii="Arial" w:hAnsi="Arial" w:cs="Arial"/>
          <w:noProof/>
          <w:lang w:val="en-US" w:eastAsia="zh-CN"/>
        </w:rPr>
        <mc:AlternateContent>
          <mc:Choice Requires="wps">
            <w:drawing>
              <wp:anchor distT="0" distB="0" distL="114300" distR="114300" simplePos="0" relativeHeight="251657728" behindDoc="0" locked="0" layoutInCell="0" allowOverlap="1" wp14:anchorId="343DD573" wp14:editId="4D2A566E">
                <wp:simplePos x="0" y="0"/>
                <wp:positionH relativeFrom="column">
                  <wp:posOffset>-9525</wp:posOffset>
                </wp:positionH>
                <wp:positionV relativeFrom="paragraph">
                  <wp:posOffset>229870</wp:posOffset>
                </wp:positionV>
                <wp:extent cx="5295900" cy="1033780"/>
                <wp:effectExtent l="19050" t="19050" r="19050" b="2349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5900" cy="103378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0F179" id="Rectangle 3" o:spid="_x0000_s1026" style="position:absolute;margin-left:-.75pt;margin-top:18.1pt;width:417pt;height:8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" o:allowincell="f" filled="f" strokeweight="3pt"/>
            </w:pict>
          </mc:Fallback>
        </mc:AlternateContent>
      </w:r>
    </w:p>
    <w:p w14:paraId="17C81D28" w14:textId="025A1DD7" w:rsidR="00C856E9" w:rsidRPr="004A199F" w:rsidRDefault="004A199F" w:rsidP="00C856E9">
      <w:pPr>
        <w:jc w:val="center"/>
        <w:rPr>
          <w:rFonts w:ascii="Arial" w:hAnsi="Arial" w:cs="Arial"/>
          <w:b/>
          <w:i/>
          <w:sz w:val="48"/>
        </w:rPr>
      </w:pPr>
      <w:r w:rsidRPr="004A199F">
        <w:rPr>
          <w:rFonts w:ascii="Arial" w:hAnsi="Arial" w:cs="Arial"/>
          <w:b/>
          <w:i/>
          <w:sz w:val="48"/>
        </w:rPr>
        <w:t>CSE205</w:t>
      </w:r>
    </w:p>
    <w:p w14:paraId="73134412" w14:textId="339AC75E" w:rsidR="00BB3F48" w:rsidRPr="004A199F" w:rsidRDefault="004A199F" w:rsidP="00C856E9">
      <w:pPr>
        <w:jc w:val="center"/>
        <w:rPr>
          <w:rFonts w:ascii="Arial" w:hAnsi="Arial" w:cs="Arial"/>
          <w:b/>
          <w:i/>
          <w:sz w:val="48"/>
        </w:rPr>
      </w:pPr>
      <w:r>
        <w:rPr>
          <w:rFonts w:ascii="Arial" w:hAnsi="Arial" w:cs="Arial"/>
          <w:b/>
          <w:i/>
          <w:sz w:val="48"/>
        </w:rPr>
        <w:t>Introduction to</w:t>
      </w:r>
      <w:r w:rsidRPr="004A199F">
        <w:rPr>
          <w:rFonts w:ascii="Arial" w:hAnsi="Arial" w:cs="Arial"/>
          <w:b/>
          <w:i/>
          <w:sz w:val="48"/>
        </w:rPr>
        <w:t xml:space="preserve"> Networking</w:t>
      </w:r>
    </w:p>
    <w:p w14:paraId="45275DC0" w14:textId="77777777" w:rsidR="00C004DC" w:rsidRPr="004A199F" w:rsidRDefault="00C004DC" w:rsidP="00C004DC">
      <w:pPr>
        <w:pStyle w:val="Heading2"/>
        <w:jc w:val="center"/>
      </w:pPr>
    </w:p>
    <w:p w14:paraId="1244684B" w14:textId="4B635906" w:rsidR="00C856E9" w:rsidRPr="004A199F" w:rsidRDefault="004A199F" w:rsidP="00C004DC">
      <w:pPr>
        <w:pStyle w:val="Heading2"/>
        <w:jc w:val="center"/>
      </w:pPr>
      <w:r w:rsidRPr="004A199F">
        <w:t>Charles Fleming</w:t>
      </w:r>
    </w:p>
    <w:p w14:paraId="6561BB0B" w14:textId="77777777" w:rsidR="00C856E9" w:rsidRPr="004A199F" w:rsidRDefault="00C856E9" w:rsidP="00C856E9">
      <w:pPr>
        <w:widowControl w:val="0"/>
        <w:rPr>
          <w:rFonts w:ascii="Arial" w:hAnsi="Arial" w:cs="Arial"/>
          <w:kern w:val="2"/>
          <w:sz w:val="22"/>
          <w:szCs w:val="22"/>
          <w:lang w:eastAsia="zh-CN"/>
        </w:rPr>
      </w:pPr>
    </w:p>
    <w:p w14:paraId="71517EDE" w14:textId="77777777" w:rsidR="00C856E9" w:rsidRPr="004A199F" w:rsidRDefault="00C856E9" w:rsidP="00C856E9">
      <w:pPr>
        <w:widowControl w:val="0"/>
        <w:rPr>
          <w:rFonts w:ascii="Arial" w:hAnsi="Arial" w:cs="Arial"/>
          <w:kern w:val="2"/>
          <w:sz w:val="22"/>
          <w:szCs w:val="22"/>
          <w:lang w:val="en-US" w:eastAsia="zh-CN"/>
        </w:rPr>
      </w:pPr>
    </w:p>
    <w:p w14:paraId="5E7CFDBD" w14:textId="2B207041" w:rsidR="00C856E9" w:rsidRPr="004A199F" w:rsidRDefault="005055C7" w:rsidP="005A42A1">
      <w:pPr>
        <w:pStyle w:val="Heading2"/>
        <w:rPr>
          <w:i w:val="0"/>
        </w:rPr>
      </w:pPr>
      <w:r w:rsidRPr="004A199F">
        <w:rPr>
          <w:rFonts w:ascii="Arial" w:hAnsi="Arial" w:cs="Arial"/>
          <w:b w:val="0"/>
          <w:bCs w:val="0"/>
          <w:i w:val="0"/>
          <w:iCs w:val="0"/>
          <w:kern w:val="2"/>
          <w:sz w:val="22"/>
          <w:szCs w:val="22"/>
          <w:lang w:val="en-US" w:eastAsia="zh-CN"/>
        </w:rPr>
        <w:t xml:space="preserve">                              </w:t>
      </w:r>
      <w:r w:rsidR="00C856E9" w:rsidRPr="004A199F">
        <w:rPr>
          <w:i w:val="0"/>
        </w:rPr>
        <w:t xml:space="preserve">Semester </w:t>
      </w:r>
      <w:r w:rsidR="004A199F" w:rsidRPr="004A199F">
        <w:t>Fall</w:t>
      </w:r>
    </w:p>
    <w:p w14:paraId="7C1F157F" w14:textId="77777777" w:rsidR="00C856E9" w:rsidRPr="004A199F" w:rsidRDefault="00C856E9" w:rsidP="00C856E9">
      <w:pPr>
        <w:jc w:val="center"/>
        <w:rPr>
          <w:rFonts w:ascii="Arial" w:hAnsi="Arial" w:cs="Arial"/>
          <w:b/>
          <w:sz w:val="48"/>
        </w:rPr>
      </w:pPr>
    </w:p>
    <w:p w14:paraId="4F88A12C" w14:textId="77777777" w:rsidR="00341C56" w:rsidRPr="004A199F" w:rsidRDefault="00341C56" w:rsidP="00C856E9">
      <w:pPr>
        <w:jc w:val="center"/>
        <w:rPr>
          <w:rFonts w:ascii="Arial" w:hAnsi="Arial" w:cs="Arial"/>
          <w:b/>
          <w:sz w:val="48"/>
        </w:rPr>
      </w:pPr>
    </w:p>
    <w:p w14:paraId="479BEE86" w14:textId="77777777" w:rsidR="00C856E9" w:rsidRPr="004A199F" w:rsidRDefault="00201245" w:rsidP="00C856E9">
      <w:pPr>
        <w:jc w:val="center"/>
        <w:rPr>
          <w:rFonts w:ascii="Arial" w:hAnsi="Arial" w:cs="Arial"/>
          <w:b/>
          <w:sz w:val="48"/>
        </w:rPr>
      </w:pPr>
      <w:r w:rsidRPr="004A199F">
        <w:rPr>
          <w:rFonts w:ascii="Arial" w:hAnsi="Arial" w:cs="Arial"/>
          <w:b/>
          <w:sz w:val="48"/>
        </w:rPr>
        <w:t>201</w:t>
      </w:r>
      <w:r w:rsidR="00473C99" w:rsidRPr="004A199F">
        <w:rPr>
          <w:rFonts w:ascii="Arial" w:hAnsi="Arial" w:cs="Arial"/>
          <w:b/>
          <w:sz w:val="48"/>
        </w:rPr>
        <w:t>6</w:t>
      </w:r>
      <w:r w:rsidR="00C856E9" w:rsidRPr="004A199F">
        <w:rPr>
          <w:rFonts w:ascii="Arial" w:hAnsi="Arial" w:cs="Arial"/>
          <w:b/>
          <w:sz w:val="48"/>
        </w:rPr>
        <w:t>/</w:t>
      </w:r>
      <w:r w:rsidRPr="004A199F">
        <w:rPr>
          <w:rFonts w:ascii="Arial" w:hAnsi="Arial" w:cs="Arial"/>
          <w:b/>
          <w:sz w:val="48"/>
        </w:rPr>
        <w:t>201</w:t>
      </w:r>
      <w:r w:rsidR="00473C99" w:rsidRPr="004A199F">
        <w:rPr>
          <w:rFonts w:ascii="Arial" w:hAnsi="Arial" w:cs="Arial"/>
          <w:b/>
          <w:sz w:val="48"/>
        </w:rPr>
        <w:t>7</w:t>
      </w:r>
    </w:p>
    <w:p w14:paraId="441A66D7" w14:textId="77777777" w:rsidR="00C856E9" w:rsidRPr="004A199F" w:rsidRDefault="00C856E9" w:rsidP="001E224F">
      <w:pPr>
        <w:widowControl w:val="0"/>
        <w:rPr>
          <w:rFonts w:ascii="Arial" w:hAnsi="Arial" w:cs="Arial"/>
          <w:kern w:val="2"/>
          <w:sz w:val="22"/>
          <w:szCs w:val="22"/>
          <w:lang w:val="en-US" w:eastAsia="zh-CN"/>
        </w:rPr>
      </w:pPr>
    </w:p>
    <w:p w14:paraId="43E82FFB" w14:textId="77777777" w:rsidR="0007244B" w:rsidRPr="004A199F" w:rsidRDefault="0007244B" w:rsidP="001E224F">
      <w:pPr>
        <w:widowControl w:val="0"/>
        <w:rPr>
          <w:rFonts w:ascii="Arial" w:hAnsi="Arial" w:cs="Arial"/>
          <w:kern w:val="2"/>
          <w:sz w:val="22"/>
          <w:szCs w:val="22"/>
          <w:lang w:val="en-US" w:eastAsia="zh-CN"/>
        </w:rPr>
      </w:pPr>
    </w:p>
    <w:p w14:paraId="3D857CE9" w14:textId="77777777" w:rsidR="0007244B" w:rsidRPr="004A199F" w:rsidRDefault="0007244B" w:rsidP="001E224F">
      <w:pPr>
        <w:widowControl w:val="0"/>
        <w:rPr>
          <w:rFonts w:ascii="Arial" w:hAnsi="Arial" w:cs="Arial"/>
          <w:kern w:val="2"/>
          <w:sz w:val="22"/>
          <w:szCs w:val="22"/>
          <w:lang w:val="en-US" w:eastAsia="zh-CN"/>
        </w:rPr>
      </w:pPr>
    </w:p>
    <w:p w14:paraId="4515D07C" w14:textId="77777777" w:rsidR="00AD128E" w:rsidRPr="004A199F" w:rsidRDefault="00AD128E" w:rsidP="0069627E">
      <w:pPr>
        <w:jc w:val="both"/>
        <w:rPr>
          <w:rFonts w:ascii="Arial" w:hAnsi="Arial" w:cs="Arial"/>
          <w:b/>
          <w:sz w:val="22"/>
          <w:szCs w:val="22"/>
        </w:rPr>
        <w:sectPr w:rsidR="00AD128E" w:rsidRPr="004A199F" w:rsidSect="003C22DA">
          <w:footerReference w:type="default" r:id="rId12"/>
          <w:headerReference w:type="first" r:id="rId13"/>
          <w:pgSz w:w="11906" w:h="16838"/>
          <w:pgMar w:top="1440" w:right="1800" w:bottom="1440" w:left="1800" w:header="851" w:footer="992" w:gutter="0"/>
          <w:cols w:space="425"/>
          <w:titlePg/>
          <w:docGrid w:type="lines" w:linePitch="326"/>
        </w:sectPr>
      </w:pPr>
    </w:p>
    <w:p w14:paraId="70EBF6B7" w14:textId="77777777" w:rsidR="0069627E" w:rsidRPr="004A199F" w:rsidRDefault="00BB3F48" w:rsidP="0069627E">
      <w:pPr>
        <w:jc w:val="both"/>
        <w:rPr>
          <w:rFonts w:ascii="Arial" w:hAnsi="Arial" w:cs="Arial"/>
          <w:b/>
          <w:sz w:val="22"/>
          <w:szCs w:val="22"/>
          <w:u w:val="single"/>
        </w:rPr>
      </w:pPr>
      <w:r w:rsidRPr="004A199F">
        <w:rPr>
          <w:rFonts w:ascii="Arial" w:hAnsi="Arial" w:cs="Arial"/>
          <w:b/>
          <w:sz w:val="22"/>
          <w:szCs w:val="22"/>
          <w:u w:val="single"/>
        </w:rPr>
        <w:lastRenderedPageBreak/>
        <w:t>SECTION A: Basic Information</w:t>
      </w:r>
    </w:p>
    <w:p w14:paraId="2764CA3C" w14:textId="77777777" w:rsidR="00BB3F48" w:rsidRPr="004A199F" w:rsidRDefault="00BB3F48" w:rsidP="0069627E">
      <w:pPr>
        <w:jc w:val="both"/>
        <w:rPr>
          <w:rFonts w:ascii="Arial" w:hAnsi="Arial" w:cs="Arial"/>
          <w:b/>
          <w:sz w:val="22"/>
          <w:szCs w:val="22"/>
        </w:rPr>
      </w:pPr>
    </w:p>
    <w:p w14:paraId="60AF2E18" w14:textId="77777777" w:rsidR="0069627E" w:rsidRPr="004A199F" w:rsidRDefault="00D31900" w:rsidP="00BB3F48">
      <w:pPr>
        <w:numPr>
          <w:ilvl w:val="0"/>
          <w:numId w:val="19"/>
        </w:numPr>
        <w:ind w:left="426" w:hanging="426"/>
        <w:jc w:val="both"/>
        <w:rPr>
          <w:rFonts w:ascii="Arial" w:hAnsi="Arial" w:cs="Arial"/>
          <w:b/>
          <w:sz w:val="22"/>
          <w:szCs w:val="22"/>
        </w:rPr>
      </w:pPr>
      <w:r w:rsidRPr="004A199F">
        <w:rPr>
          <w:rFonts w:ascii="Arial" w:hAnsi="Arial" w:cs="Arial"/>
          <w:b/>
          <w:sz w:val="22"/>
          <w:szCs w:val="22"/>
        </w:rPr>
        <w:t>Brief I</w:t>
      </w:r>
      <w:r w:rsidR="0069627E" w:rsidRPr="004A199F">
        <w:rPr>
          <w:rFonts w:ascii="Arial" w:hAnsi="Arial" w:cs="Arial"/>
          <w:b/>
          <w:sz w:val="22"/>
          <w:szCs w:val="22"/>
        </w:rPr>
        <w:t xml:space="preserve">ntroduction to </w:t>
      </w:r>
      <w:r w:rsidR="00BB3F48" w:rsidRPr="004A199F">
        <w:rPr>
          <w:rFonts w:ascii="Arial" w:hAnsi="Arial" w:cs="Arial"/>
          <w:b/>
          <w:sz w:val="22"/>
          <w:szCs w:val="22"/>
        </w:rPr>
        <w:t>the</w:t>
      </w:r>
      <w:r w:rsidR="0069627E" w:rsidRPr="004A199F">
        <w:rPr>
          <w:rFonts w:ascii="Arial" w:hAnsi="Arial" w:cs="Arial"/>
          <w:b/>
          <w:sz w:val="22"/>
          <w:szCs w:val="22"/>
        </w:rPr>
        <w:t xml:space="preserve"> </w:t>
      </w:r>
      <w:r w:rsidRPr="004A199F">
        <w:rPr>
          <w:rFonts w:ascii="Arial" w:hAnsi="Arial" w:cs="Arial"/>
          <w:b/>
          <w:sz w:val="22"/>
          <w:szCs w:val="22"/>
        </w:rPr>
        <w:t>M</w:t>
      </w:r>
      <w:r w:rsidR="0069627E" w:rsidRPr="004A199F">
        <w:rPr>
          <w:rFonts w:ascii="Arial" w:hAnsi="Arial" w:cs="Arial"/>
          <w:b/>
          <w:sz w:val="22"/>
          <w:szCs w:val="22"/>
        </w:rPr>
        <w:t>odule</w:t>
      </w:r>
    </w:p>
    <w:p w14:paraId="763771B0" w14:textId="09354CDB" w:rsidR="0069627E" w:rsidRPr="004A199F" w:rsidRDefault="004A199F" w:rsidP="0069627E">
      <w:pPr>
        <w:jc w:val="both"/>
        <w:rPr>
          <w:rFonts w:ascii="Arial" w:hAnsi="Arial" w:cs="Arial"/>
          <w:b/>
          <w:sz w:val="22"/>
          <w:szCs w:val="22"/>
        </w:rPr>
      </w:pPr>
      <w:r>
        <w:rPr>
          <w:color w:val="000000"/>
          <w:sz w:val="23"/>
          <w:szCs w:val="23"/>
        </w:rPr>
        <w:t>To introduce networked computer systems in general, and the Internet in particular: the basic principles that govern their operation, the design and organisation principles of successful computer networks, and the key protocols and technologies that are used in the contemporary Internet.</w:t>
      </w:r>
    </w:p>
    <w:p w14:paraId="4811748F" w14:textId="77777777" w:rsidR="0069627E" w:rsidRPr="004A199F" w:rsidRDefault="0069627E" w:rsidP="0069627E">
      <w:pPr>
        <w:jc w:val="both"/>
        <w:rPr>
          <w:rFonts w:ascii="Arial" w:hAnsi="Arial" w:cs="Arial"/>
          <w:b/>
          <w:sz w:val="22"/>
          <w:szCs w:val="22"/>
        </w:rPr>
      </w:pPr>
    </w:p>
    <w:p w14:paraId="60B16318" w14:textId="77777777" w:rsidR="005D4A31" w:rsidRPr="004A199F" w:rsidRDefault="00D31900" w:rsidP="00BB3F48">
      <w:pPr>
        <w:numPr>
          <w:ilvl w:val="0"/>
          <w:numId w:val="19"/>
        </w:numPr>
        <w:ind w:left="426" w:hanging="426"/>
        <w:jc w:val="both"/>
        <w:rPr>
          <w:rFonts w:ascii="Arial" w:hAnsi="Arial" w:cs="Arial"/>
          <w:b/>
          <w:sz w:val="22"/>
          <w:szCs w:val="22"/>
        </w:rPr>
      </w:pPr>
      <w:r w:rsidRPr="004A199F">
        <w:rPr>
          <w:rFonts w:ascii="Arial" w:hAnsi="Arial" w:cs="Arial"/>
          <w:b/>
          <w:sz w:val="22"/>
          <w:szCs w:val="22"/>
        </w:rPr>
        <w:t>Key</w:t>
      </w:r>
      <w:r w:rsidR="00BB3F48" w:rsidRPr="004A199F">
        <w:rPr>
          <w:rFonts w:ascii="Arial" w:hAnsi="Arial" w:cs="Arial"/>
          <w:b/>
          <w:sz w:val="22"/>
          <w:szCs w:val="22"/>
        </w:rPr>
        <w:t xml:space="preserve"> </w:t>
      </w:r>
      <w:r w:rsidR="005D4A31" w:rsidRPr="004A199F">
        <w:rPr>
          <w:rFonts w:ascii="Arial" w:hAnsi="Arial" w:cs="Arial"/>
          <w:b/>
          <w:sz w:val="22"/>
          <w:szCs w:val="22"/>
        </w:rPr>
        <w:t xml:space="preserve">Module </w:t>
      </w:r>
      <w:r w:rsidR="00BB3F48" w:rsidRPr="004A199F">
        <w:rPr>
          <w:rFonts w:ascii="Arial" w:hAnsi="Arial" w:cs="Arial"/>
          <w:b/>
          <w:sz w:val="22"/>
          <w:szCs w:val="22"/>
        </w:rPr>
        <w:t>I</w:t>
      </w:r>
      <w:r w:rsidR="005D4A31" w:rsidRPr="004A199F">
        <w:rPr>
          <w:rFonts w:ascii="Arial" w:hAnsi="Arial" w:cs="Arial"/>
          <w:b/>
          <w:sz w:val="22"/>
          <w:szCs w:val="22"/>
        </w:rPr>
        <w:t>nformation</w:t>
      </w:r>
    </w:p>
    <w:p w14:paraId="1033850F" w14:textId="77777777" w:rsidR="00BB3F48" w:rsidRPr="004A199F" w:rsidRDefault="00BB3F48" w:rsidP="00BB3F48">
      <w:pPr>
        <w:jc w:val="both"/>
        <w:rPr>
          <w:rFonts w:ascii="Arial" w:hAnsi="Arial" w:cs="Arial"/>
          <w:b/>
          <w:sz w:val="22"/>
          <w:szCs w:val="22"/>
        </w:rPr>
      </w:pPr>
    </w:p>
    <w:p w14:paraId="23845529" w14:textId="4F34B2B9" w:rsidR="005D4A31" w:rsidRPr="004A199F" w:rsidRDefault="00930EF7" w:rsidP="00D31900">
      <w:pPr>
        <w:jc w:val="both"/>
        <w:rPr>
          <w:rFonts w:ascii="Arial" w:hAnsi="Arial" w:cs="Arial"/>
          <w:sz w:val="22"/>
          <w:szCs w:val="22"/>
          <w:u w:val="single"/>
        </w:rPr>
      </w:pPr>
      <w:r w:rsidRPr="004A199F">
        <w:rPr>
          <w:rFonts w:ascii="Arial" w:hAnsi="Arial" w:cs="Arial"/>
          <w:sz w:val="22"/>
          <w:szCs w:val="22"/>
          <w:u w:val="single"/>
        </w:rPr>
        <w:t>Module name</w:t>
      </w:r>
      <w:r w:rsidR="00BB3F48" w:rsidRPr="004A199F">
        <w:rPr>
          <w:rFonts w:ascii="Arial" w:hAnsi="Arial" w:cs="Arial"/>
          <w:sz w:val="22"/>
          <w:szCs w:val="22"/>
        </w:rPr>
        <w:t>:</w:t>
      </w:r>
      <w:r w:rsidR="00D31900" w:rsidRPr="004A199F">
        <w:rPr>
          <w:rFonts w:ascii="Arial" w:hAnsi="Arial" w:cs="Arial"/>
          <w:sz w:val="22"/>
          <w:szCs w:val="22"/>
        </w:rPr>
        <w:t xml:space="preserve">  </w:t>
      </w:r>
      <w:r w:rsidR="004A199F">
        <w:rPr>
          <w:rFonts w:ascii="Arial" w:hAnsi="Arial" w:cs="Arial"/>
          <w:i/>
          <w:sz w:val="22"/>
          <w:szCs w:val="22"/>
        </w:rPr>
        <w:t>Introduction to Networking</w:t>
      </w:r>
    </w:p>
    <w:p w14:paraId="26C3CF07" w14:textId="77777777" w:rsidR="00BB3F48" w:rsidRPr="004A199F" w:rsidRDefault="00BB3F48" w:rsidP="00D31900">
      <w:pPr>
        <w:jc w:val="both"/>
        <w:rPr>
          <w:rFonts w:ascii="Arial" w:hAnsi="Arial" w:cs="Arial"/>
          <w:sz w:val="22"/>
          <w:szCs w:val="22"/>
          <w:u w:val="single"/>
        </w:rPr>
      </w:pPr>
    </w:p>
    <w:p w14:paraId="40E9FDCF" w14:textId="255B6DC7" w:rsidR="005D4A31" w:rsidRPr="004A199F" w:rsidRDefault="00BB3F48" w:rsidP="00D31900">
      <w:pPr>
        <w:jc w:val="both"/>
        <w:rPr>
          <w:rFonts w:ascii="Arial" w:hAnsi="Arial" w:cs="Arial"/>
          <w:sz w:val="22"/>
          <w:szCs w:val="22"/>
          <w:u w:val="single"/>
        </w:rPr>
      </w:pPr>
      <w:r w:rsidRPr="004A199F">
        <w:rPr>
          <w:rFonts w:ascii="Arial" w:hAnsi="Arial" w:cs="Arial"/>
          <w:sz w:val="22"/>
          <w:szCs w:val="22"/>
          <w:u w:val="single"/>
        </w:rPr>
        <w:t>Module code</w:t>
      </w:r>
      <w:r w:rsidRPr="004A199F">
        <w:rPr>
          <w:rFonts w:ascii="Arial" w:hAnsi="Arial" w:cs="Arial"/>
          <w:sz w:val="22"/>
          <w:szCs w:val="22"/>
        </w:rPr>
        <w:t xml:space="preserve">: </w:t>
      </w:r>
      <w:r w:rsidR="004A199F">
        <w:rPr>
          <w:rFonts w:ascii="Arial" w:hAnsi="Arial" w:cs="Arial"/>
          <w:i/>
          <w:sz w:val="22"/>
          <w:szCs w:val="22"/>
        </w:rPr>
        <w:t>CSE205</w:t>
      </w:r>
    </w:p>
    <w:p w14:paraId="6BBAC5DD" w14:textId="77777777" w:rsidR="00BB3F48" w:rsidRPr="004A199F" w:rsidRDefault="00BB3F48" w:rsidP="00D31900">
      <w:pPr>
        <w:jc w:val="both"/>
        <w:rPr>
          <w:rFonts w:ascii="Arial" w:hAnsi="Arial" w:cs="Arial"/>
          <w:sz w:val="22"/>
          <w:szCs w:val="22"/>
          <w:u w:val="single"/>
        </w:rPr>
      </w:pPr>
    </w:p>
    <w:p w14:paraId="77459D0D" w14:textId="12E18058" w:rsidR="005D4A31" w:rsidRPr="004A199F" w:rsidRDefault="005D4A31" w:rsidP="00D31900">
      <w:pPr>
        <w:jc w:val="both"/>
        <w:rPr>
          <w:rFonts w:ascii="Arial" w:hAnsi="Arial" w:cs="Arial"/>
          <w:sz w:val="22"/>
          <w:szCs w:val="22"/>
          <w:u w:val="single"/>
        </w:rPr>
      </w:pPr>
      <w:r w:rsidRPr="004A199F">
        <w:rPr>
          <w:rFonts w:ascii="Arial" w:hAnsi="Arial" w:cs="Arial"/>
          <w:sz w:val="22"/>
          <w:szCs w:val="22"/>
          <w:u w:val="single"/>
        </w:rPr>
        <w:t>Credit value</w:t>
      </w:r>
      <w:r w:rsidRPr="004A199F">
        <w:rPr>
          <w:rFonts w:ascii="Arial" w:hAnsi="Arial" w:cs="Arial"/>
          <w:sz w:val="22"/>
          <w:szCs w:val="22"/>
        </w:rPr>
        <w:t xml:space="preserve">: </w:t>
      </w:r>
      <w:r w:rsidR="004A199F">
        <w:rPr>
          <w:rFonts w:ascii="Arial" w:hAnsi="Arial" w:cs="Arial"/>
          <w:i/>
          <w:sz w:val="22"/>
          <w:szCs w:val="22"/>
        </w:rPr>
        <w:t>5</w:t>
      </w:r>
    </w:p>
    <w:p w14:paraId="44A6FFF9" w14:textId="77777777" w:rsidR="005D4A31" w:rsidRPr="004A199F" w:rsidRDefault="005D4A31" w:rsidP="00D31900">
      <w:pPr>
        <w:ind w:left="357"/>
        <w:jc w:val="both"/>
        <w:rPr>
          <w:rFonts w:ascii="Arial" w:hAnsi="Arial" w:cs="Arial"/>
          <w:sz w:val="22"/>
          <w:szCs w:val="22"/>
          <w:u w:val="single"/>
        </w:rPr>
      </w:pPr>
    </w:p>
    <w:p w14:paraId="55B6BDDC" w14:textId="3B79F5FB" w:rsidR="005D4A31" w:rsidRPr="004A199F" w:rsidRDefault="005D4A31" w:rsidP="00D31900">
      <w:pPr>
        <w:jc w:val="both"/>
        <w:rPr>
          <w:rFonts w:ascii="Arial" w:hAnsi="Arial" w:cs="Arial"/>
          <w:sz w:val="22"/>
          <w:szCs w:val="22"/>
          <w:u w:val="single"/>
        </w:rPr>
      </w:pPr>
      <w:r w:rsidRPr="004A199F">
        <w:rPr>
          <w:rFonts w:ascii="Arial" w:hAnsi="Arial" w:cs="Arial"/>
          <w:sz w:val="22"/>
          <w:szCs w:val="22"/>
          <w:u w:val="single"/>
        </w:rPr>
        <w:t>Semester in which the module is taught</w:t>
      </w:r>
      <w:r w:rsidRPr="004A199F">
        <w:rPr>
          <w:rFonts w:ascii="Arial" w:hAnsi="Arial" w:cs="Arial"/>
          <w:sz w:val="22"/>
          <w:szCs w:val="22"/>
        </w:rPr>
        <w:t xml:space="preserve">: </w:t>
      </w:r>
      <w:r w:rsidR="004A199F">
        <w:rPr>
          <w:rFonts w:ascii="Arial" w:hAnsi="Arial" w:cs="Arial"/>
          <w:i/>
          <w:sz w:val="22"/>
          <w:szCs w:val="22"/>
        </w:rPr>
        <w:t>Fall</w:t>
      </w:r>
    </w:p>
    <w:p w14:paraId="5E9E88EC" w14:textId="77777777" w:rsidR="00BB3F48" w:rsidRPr="004A199F" w:rsidRDefault="00BB3F48" w:rsidP="00D31900">
      <w:pPr>
        <w:jc w:val="both"/>
        <w:rPr>
          <w:rFonts w:ascii="Arial" w:hAnsi="Arial" w:cs="Arial"/>
          <w:sz w:val="22"/>
          <w:szCs w:val="22"/>
          <w:u w:val="single"/>
        </w:rPr>
      </w:pPr>
    </w:p>
    <w:p w14:paraId="02F7A413" w14:textId="24995669" w:rsidR="007E3952" w:rsidRPr="004A199F" w:rsidRDefault="007E3952" w:rsidP="00D31900">
      <w:pPr>
        <w:jc w:val="both"/>
        <w:rPr>
          <w:rFonts w:ascii="Arial" w:hAnsi="Arial" w:cs="Arial"/>
          <w:sz w:val="22"/>
          <w:szCs w:val="22"/>
          <w:u w:val="single"/>
        </w:rPr>
      </w:pPr>
      <w:r w:rsidRPr="004A199F">
        <w:rPr>
          <w:rFonts w:ascii="Arial" w:hAnsi="Arial" w:cs="Arial"/>
          <w:sz w:val="22"/>
          <w:szCs w:val="22"/>
          <w:u w:val="single"/>
        </w:rPr>
        <w:t>Pre-requisites needed for the module</w:t>
      </w:r>
      <w:r w:rsidRPr="004A199F">
        <w:rPr>
          <w:rFonts w:ascii="Arial" w:hAnsi="Arial" w:cs="Arial"/>
          <w:sz w:val="22"/>
          <w:szCs w:val="22"/>
        </w:rPr>
        <w:t xml:space="preserve">: </w:t>
      </w:r>
      <w:r w:rsidR="004A199F">
        <w:rPr>
          <w:rFonts w:ascii="Arial" w:hAnsi="Arial" w:cs="Arial"/>
          <w:i/>
          <w:sz w:val="22"/>
          <w:szCs w:val="22"/>
        </w:rPr>
        <w:t xml:space="preserve">Introductory Programming </w:t>
      </w:r>
    </w:p>
    <w:p w14:paraId="715E1450" w14:textId="77777777" w:rsidR="00BB3F48" w:rsidRPr="004A199F" w:rsidRDefault="00BB3F48" w:rsidP="00D31900">
      <w:pPr>
        <w:rPr>
          <w:rFonts w:ascii="Arial" w:hAnsi="Arial" w:cs="Arial"/>
          <w:sz w:val="22"/>
          <w:szCs w:val="22"/>
          <w:u w:val="single"/>
        </w:rPr>
      </w:pPr>
    </w:p>
    <w:p w14:paraId="413E2FBC" w14:textId="4D6A10A9" w:rsidR="007E3952" w:rsidRPr="004A199F" w:rsidRDefault="00BB3F48" w:rsidP="00D31900">
      <w:pPr>
        <w:rPr>
          <w:rFonts w:ascii="Arial" w:hAnsi="Arial" w:cs="Arial"/>
          <w:sz w:val="22"/>
          <w:szCs w:val="22"/>
          <w:u w:val="single"/>
        </w:rPr>
      </w:pPr>
      <w:r w:rsidRPr="004A199F">
        <w:rPr>
          <w:rFonts w:ascii="Arial" w:hAnsi="Arial" w:cs="Arial"/>
          <w:sz w:val="22"/>
          <w:szCs w:val="22"/>
          <w:u w:val="single"/>
        </w:rPr>
        <w:t>P</w:t>
      </w:r>
      <w:r w:rsidR="007E3952" w:rsidRPr="004A199F">
        <w:rPr>
          <w:rFonts w:ascii="Arial" w:hAnsi="Arial" w:cs="Arial"/>
          <w:sz w:val="22"/>
          <w:szCs w:val="22"/>
          <w:u w:val="single"/>
        </w:rPr>
        <w:t>rogrammes</w:t>
      </w:r>
      <w:r w:rsidRPr="004A199F">
        <w:rPr>
          <w:rFonts w:ascii="Arial" w:hAnsi="Arial" w:cs="Arial"/>
          <w:sz w:val="22"/>
          <w:szCs w:val="22"/>
          <w:u w:val="single"/>
        </w:rPr>
        <w:t xml:space="preserve"> on which the module is shared</w:t>
      </w:r>
      <w:r w:rsidR="007E3952" w:rsidRPr="004A199F">
        <w:rPr>
          <w:rFonts w:ascii="Arial" w:hAnsi="Arial" w:cs="Arial"/>
          <w:sz w:val="22"/>
          <w:szCs w:val="22"/>
        </w:rPr>
        <w:t xml:space="preserve">: </w:t>
      </w:r>
      <w:r w:rsidR="004A199F">
        <w:rPr>
          <w:rFonts w:ascii="Arial" w:hAnsi="Arial" w:cs="Arial"/>
          <w:i/>
          <w:sz w:val="22"/>
          <w:szCs w:val="22"/>
        </w:rPr>
        <w:t>CST, ICS, DMT</w:t>
      </w:r>
    </w:p>
    <w:p w14:paraId="09BA14A5" w14:textId="77777777" w:rsidR="0046055B" w:rsidRPr="004A199F" w:rsidRDefault="0046055B" w:rsidP="007E3952">
      <w:pPr>
        <w:rPr>
          <w:rFonts w:ascii="Arial" w:hAnsi="Arial" w:cs="Arial"/>
          <w:sz w:val="22"/>
          <w:szCs w:val="22"/>
        </w:rPr>
      </w:pPr>
    </w:p>
    <w:p w14:paraId="42B6AD25" w14:textId="77777777" w:rsidR="00D31900" w:rsidRPr="004A199F" w:rsidRDefault="00D31900" w:rsidP="00D31900">
      <w:pPr>
        <w:jc w:val="both"/>
        <w:rPr>
          <w:rFonts w:ascii="Arial" w:hAnsi="Arial" w:cs="Arial"/>
          <w:b/>
          <w:sz w:val="22"/>
          <w:szCs w:val="22"/>
        </w:rPr>
      </w:pPr>
    </w:p>
    <w:p w14:paraId="751D4EE9" w14:textId="77777777" w:rsidR="00D31900" w:rsidRPr="004A199F" w:rsidRDefault="00D31900" w:rsidP="00D31900">
      <w:pPr>
        <w:numPr>
          <w:ilvl w:val="0"/>
          <w:numId w:val="19"/>
        </w:numPr>
        <w:ind w:left="426" w:hanging="426"/>
        <w:jc w:val="both"/>
        <w:rPr>
          <w:rFonts w:ascii="Arial" w:hAnsi="Arial" w:cs="Arial"/>
          <w:b/>
          <w:sz w:val="22"/>
          <w:szCs w:val="22"/>
        </w:rPr>
      </w:pPr>
      <w:r w:rsidRPr="004A199F">
        <w:rPr>
          <w:rFonts w:ascii="Arial" w:hAnsi="Arial" w:cs="Arial"/>
          <w:b/>
          <w:sz w:val="22"/>
          <w:szCs w:val="22"/>
        </w:rPr>
        <w:t>Delivery Schedule</w:t>
      </w:r>
    </w:p>
    <w:p w14:paraId="0069451F" w14:textId="77777777" w:rsidR="00E6356D" w:rsidRPr="004A199F" w:rsidRDefault="00E6356D" w:rsidP="00D31900">
      <w:pPr>
        <w:jc w:val="both"/>
        <w:rPr>
          <w:rFonts w:ascii="Arial" w:hAnsi="Arial" w:cs="Arial"/>
          <w:b/>
          <w:sz w:val="22"/>
          <w:szCs w:val="22"/>
        </w:rPr>
      </w:pPr>
      <w:r w:rsidRPr="004A199F">
        <w:rPr>
          <w:rFonts w:ascii="Arial" w:hAnsi="Arial" w:cs="Arial"/>
          <w:i/>
          <w:sz w:val="22"/>
          <w:szCs w:val="22"/>
        </w:rPr>
        <w:t>(</w:t>
      </w:r>
      <w:r w:rsidR="008E7612" w:rsidRPr="004A199F">
        <w:rPr>
          <w:rFonts w:ascii="Arial" w:hAnsi="Arial" w:cs="Arial"/>
          <w:i/>
          <w:sz w:val="22"/>
          <w:szCs w:val="22"/>
        </w:rPr>
        <w:t xml:space="preserve">Description </w:t>
      </w:r>
      <w:r w:rsidR="00D31900" w:rsidRPr="004A199F">
        <w:rPr>
          <w:rFonts w:ascii="Arial" w:hAnsi="Arial" w:cs="Arial"/>
          <w:i/>
          <w:sz w:val="22"/>
          <w:szCs w:val="22"/>
        </w:rPr>
        <w:t>of</w:t>
      </w:r>
      <w:r w:rsidR="009B3D9D" w:rsidRPr="004A199F">
        <w:rPr>
          <w:rFonts w:ascii="Arial" w:hAnsi="Arial" w:cs="Arial"/>
          <w:i/>
          <w:sz w:val="22"/>
          <w:szCs w:val="22"/>
        </w:rPr>
        <w:t xml:space="preserve"> time &amp; venue </w:t>
      </w:r>
      <w:r w:rsidR="008E7612" w:rsidRPr="004A199F">
        <w:rPr>
          <w:rFonts w:ascii="Arial" w:hAnsi="Arial" w:cs="Arial"/>
          <w:i/>
          <w:sz w:val="22"/>
          <w:szCs w:val="22"/>
        </w:rPr>
        <w:t xml:space="preserve">required </w:t>
      </w:r>
      <w:r w:rsidR="009B3D9D" w:rsidRPr="004A199F">
        <w:rPr>
          <w:rFonts w:ascii="Arial" w:hAnsi="Arial" w:cs="Arial"/>
          <w:i/>
          <w:sz w:val="22"/>
          <w:szCs w:val="22"/>
        </w:rPr>
        <w:t xml:space="preserve">if format below </w:t>
      </w:r>
      <w:r w:rsidR="00D31900" w:rsidRPr="004A199F">
        <w:rPr>
          <w:rFonts w:ascii="Arial" w:hAnsi="Arial" w:cs="Arial"/>
          <w:i/>
          <w:sz w:val="22"/>
          <w:szCs w:val="22"/>
        </w:rPr>
        <w:t xml:space="preserve">does </w:t>
      </w:r>
      <w:r w:rsidR="009B3D9D" w:rsidRPr="004A199F">
        <w:rPr>
          <w:rFonts w:ascii="Arial" w:hAnsi="Arial" w:cs="Arial"/>
          <w:i/>
          <w:sz w:val="22"/>
          <w:szCs w:val="22"/>
        </w:rPr>
        <w:t>not suit</w:t>
      </w:r>
      <w:r w:rsidR="00D31900" w:rsidRPr="004A199F">
        <w:rPr>
          <w:rFonts w:ascii="Arial" w:hAnsi="Arial" w:cs="Arial"/>
          <w:i/>
          <w:sz w:val="22"/>
          <w:szCs w:val="22"/>
        </w:rPr>
        <w:t>.</w:t>
      </w:r>
      <w:r w:rsidRPr="004A199F">
        <w:rPr>
          <w:rFonts w:ascii="Arial" w:hAnsi="Arial" w:cs="Arial"/>
          <w:i/>
          <w:sz w:val="22"/>
          <w:szCs w:val="22"/>
        </w:rPr>
        <w:t>)</w:t>
      </w:r>
    </w:p>
    <w:p w14:paraId="618D6F21" w14:textId="77777777" w:rsidR="00D31900" w:rsidRPr="004A199F" w:rsidRDefault="00D31900" w:rsidP="005D4A31">
      <w:pPr>
        <w:jc w:val="both"/>
        <w:rPr>
          <w:rFonts w:ascii="Arial" w:hAnsi="Arial" w:cs="Arial"/>
          <w:b/>
          <w:sz w:val="22"/>
          <w:szCs w:val="22"/>
        </w:rPr>
      </w:pPr>
    </w:p>
    <w:p w14:paraId="09ED4007" w14:textId="3198C06F" w:rsidR="00DD26E5" w:rsidRPr="004A199F" w:rsidRDefault="00D31900" w:rsidP="00D31900">
      <w:pPr>
        <w:jc w:val="both"/>
        <w:rPr>
          <w:rFonts w:ascii="Arial" w:hAnsi="Arial" w:cs="Arial"/>
          <w:sz w:val="22"/>
          <w:szCs w:val="22"/>
        </w:rPr>
      </w:pPr>
      <w:r w:rsidRPr="004A199F">
        <w:rPr>
          <w:rFonts w:ascii="Arial" w:hAnsi="Arial" w:cs="Arial"/>
          <w:sz w:val="22"/>
          <w:szCs w:val="22"/>
          <w:u w:val="single"/>
        </w:rPr>
        <w:t>Lecture room</w:t>
      </w:r>
      <w:r w:rsidR="00DD26E5" w:rsidRPr="004A199F">
        <w:rPr>
          <w:rFonts w:ascii="Arial" w:hAnsi="Arial" w:cs="Arial"/>
          <w:sz w:val="22"/>
          <w:szCs w:val="22"/>
        </w:rPr>
        <w:t>:</w:t>
      </w:r>
      <w:r w:rsidRPr="004A199F">
        <w:rPr>
          <w:rFonts w:ascii="Arial" w:hAnsi="Arial" w:cs="Arial"/>
          <w:i/>
          <w:sz w:val="22"/>
          <w:szCs w:val="22"/>
        </w:rPr>
        <w:t xml:space="preserve"> </w:t>
      </w:r>
      <w:r w:rsidR="004A199F">
        <w:rPr>
          <w:rFonts w:ascii="Arial" w:hAnsi="Arial" w:cs="Arial"/>
          <w:i/>
          <w:sz w:val="22"/>
          <w:szCs w:val="22"/>
        </w:rPr>
        <w:t>SD254</w:t>
      </w:r>
    </w:p>
    <w:p w14:paraId="6DBDF1C8" w14:textId="77777777" w:rsidR="00D31900" w:rsidRPr="004A199F" w:rsidRDefault="00D31900" w:rsidP="00D31900">
      <w:pPr>
        <w:jc w:val="both"/>
        <w:rPr>
          <w:rFonts w:ascii="Arial" w:hAnsi="Arial" w:cs="Arial"/>
          <w:sz w:val="22"/>
          <w:szCs w:val="22"/>
        </w:rPr>
      </w:pPr>
    </w:p>
    <w:p w14:paraId="2AF16A10" w14:textId="717AC3DF" w:rsidR="00DD26E5" w:rsidRPr="004A199F" w:rsidRDefault="00DD26E5" w:rsidP="00D31900">
      <w:pPr>
        <w:jc w:val="both"/>
        <w:rPr>
          <w:rFonts w:ascii="Arial" w:hAnsi="Arial" w:cs="Arial"/>
          <w:sz w:val="22"/>
          <w:szCs w:val="22"/>
        </w:rPr>
      </w:pPr>
      <w:r w:rsidRPr="004A199F">
        <w:rPr>
          <w:rFonts w:ascii="Arial" w:hAnsi="Arial" w:cs="Arial"/>
          <w:sz w:val="22"/>
          <w:szCs w:val="22"/>
          <w:u w:val="single"/>
        </w:rPr>
        <w:t>Lecture time</w:t>
      </w:r>
      <w:r w:rsidRPr="004A199F">
        <w:rPr>
          <w:rFonts w:ascii="Arial" w:hAnsi="Arial" w:cs="Arial"/>
          <w:sz w:val="22"/>
          <w:szCs w:val="22"/>
        </w:rPr>
        <w:t>:</w:t>
      </w:r>
      <w:r w:rsidR="00D31900" w:rsidRPr="004A199F">
        <w:rPr>
          <w:rFonts w:ascii="Arial" w:hAnsi="Arial" w:cs="Arial"/>
          <w:i/>
          <w:sz w:val="22"/>
          <w:szCs w:val="22"/>
        </w:rPr>
        <w:t xml:space="preserve"> </w:t>
      </w:r>
      <w:r w:rsidR="004A199F">
        <w:rPr>
          <w:rFonts w:ascii="Arial" w:hAnsi="Arial" w:cs="Arial"/>
          <w:i/>
          <w:sz w:val="22"/>
          <w:szCs w:val="22"/>
        </w:rPr>
        <w:t>Monday 1-3pm</w:t>
      </w:r>
    </w:p>
    <w:p w14:paraId="0A7EAA94" w14:textId="77777777" w:rsidR="00D31900" w:rsidRPr="004A199F" w:rsidRDefault="00D31900" w:rsidP="00D31900">
      <w:pPr>
        <w:jc w:val="both"/>
        <w:rPr>
          <w:rFonts w:ascii="Arial" w:hAnsi="Arial" w:cs="Arial"/>
          <w:sz w:val="22"/>
          <w:szCs w:val="22"/>
        </w:rPr>
      </w:pPr>
    </w:p>
    <w:p w14:paraId="0AC5FD6A" w14:textId="0BC5284B" w:rsidR="005D4A31" w:rsidRPr="004A199F" w:rsidRDefault="00DD26E5" w:rsidP="005D4A31">
      <w:pPr>
        <w:jc w:val="both"/>
        <w:rPr>
          <w:rFonts w:ascii="Arial" w:hAnsi="Arial" w:cs="Arial"/>
          <w:sz w:val="22"/>
          <w:szCs w:val="22"/>
        </w:rPr>
      </w:pPr>
      <w:r w:rsidRPr="004A199F">
        <w:rPr>
          <w:rFonts w:ascii="Arial" w:hAnsi="Arial" w:cs="Arial"/>
          <w:sz w:val="22"/>
          <w:szCs w:val="22"/>
          <w:u w:val="single"/>
        </w:rPr>
        <w:t>Tutorial time</w:t>
      </w:r>
      <w:r w:rsidR="00D31900" w:rsidRPr="004A199F">
        <w:rPr>
          <w:rFonts w:ascii="Arial" w:hAnsi="Arial" w:cs="Arial"/>
          <w:sz w:val="22"/>
          <w:szCs w:val="22"/>
          <w:u w:val="single"/>
        </w:rPr>
        <w:t>s</w:t>
      </w:r>
      <w:r w:rsidRPr="004A199F">
        <w:rPr>
          <w:rFonts w:ascii="Arial" w:hAnsi="Arial" w:cs="Arial"/>
          <w:sz w:val="22"/>
          <w:szCs w:val="22"/>
        </w:rPr>
        <w:t>:</w:t>
      </w:r>
      <w:r w:rsidR="00D31900" w:rsidRPr="004A199F">
        <w:rPr>
          <w:rFonts w:ascii="Arial" w:hAnsi="Arial" w:cs="Arial"/>
          <w:i/>
          <w:sz w:val="22"/>
          <w:szCs w:val="22"/>
        </w:rPr>
        <w:t xml:space="preserve"> </w:t>
      </w:r>
      <w:r w:rsidR="004A199F">
        <w:rPr>
          <w:rFonts w:ascii="Arial" w:hAnsi="Arial" w:cs="Arial"/>
          <w:i/>
          <w:sz w:val="22"/>
          <w:szCs w:val="22"/>
        </w:rPr>
        <w:t>Tuesday 2-4pm</w:t>
      </w:r>
    </w:p>
    <w:p w14:paraId="68977B63" w14:textId="77777777" w:rsidR="005D4A31" w:rsidRPr="004A199F" w:rsidRDefault="005D4A31" w:rsidP="005D4A31">
      <w:pPr>
        <w:jc w:val="both"/>
        <w:rPr>
          <w:rFonts w:ascii="Arial" w:hAnsi="Arial" w:cs="Arial"/>
          <w:b/>
          <w:sz w:val="22"/>
          <w:szCs w:val="22"/>
        </w:rPr>
      </w:pPr>
    </w:p>
    <w:p w14:paraId="1665616E" w14:textId="77777777" w:rsidR="005D4A31" w:rsidRPr="004A199F" w:rsidRDefault="005D4A31" w:rsidP="00D31900">
      <w:pPr>
        <w:numPr>
          <w:ilvl w:val="0"/>
          <w:numId w:val="19"/>
        </w:numPr>
        <w:ind w:left="426" w:hanging="426"/>
        <w:jc w:val="both"/>
        <w:rPr>
          <w:rFonts w:ascii="Arial" w:hAnsi="Arial" w:cs="Arial"/>
          <w:b/>
          <w:sz w:val="22"/>
          <w:szCs w:val="22"/>
        </w:rPr>
      </w:pPr>
      <w:r w:rsidRPr="004A199F">
        <w:rPr>
          <w:rFonts w:ascii="Arial" w:hAnsi="Arial" w:cs="Arial"/>
          <w:b/>
          <w:sz w:val="22"/>
          <w:szCs w:val="22"/>
        </w:rPr>
        <w:t>Module Leader and Contact Details</w:t>
      </w:r>
    </w:p>
    <w:p w14:paraId="4A5771FB" w14:textId="77777777" w:rsidR="005D4A31" w:rsidRPr="004A199F" w:rsidRDefault="005D4A31" w:rsidP="005D4A31">
      <w:pPr>
        <w:jc w:val="both"/>
        <w:rPr>
          <w:rFonts w:ascii="Arial" w:hAnsi="Arial" w:cs="Arial"/>
          <w:b/>
          <w:sz w:val="22"/>
          <w:szCs w:val="22"/>
        </w:rPr>
      </w:pPr>
    </w:p>
    <w:p w14:paraId="17BC8CCB" w14:textId="55248223" w:rsidR="005D4A31" w:rsidRPr="004A199F" w:rsidRDefault="005D4A31" w:rsidP="00D31900">
      <w:pPr>
        <w:jc w:val="both"/>
        <w:rPr>
          <w:rFonts w:ascii="Arial" w:hAnsi="Arial" w:cs="Arial"/>
          <w:sz w:val="22"/>
          <w:szCs w:val="22"/>
        </w:rPr>
      </w:pPr>
      <w:r w:rsidRPr="004A199F">
        <w:rPr>
          <w:rFonts w:ascii="Arial" w:hAnsi="Arial" w:cs="Arial"/>
          <w:sz w:val="22"/>
          <w:szCs w:val="22"/>
          <w:u w:val="single"/>
        </w:rPr>
        <w:t>Name</w:t>
      </w:r>
      <w:r w:rsidRPr="004A199F">
        <w:rPr>
          <w:rFonts w:ascii="Arial" w:hAnsi="Arial" w:cs="Arial"/>
          <w:sz w:val="22"/>
          <w:szCs w:val="22"/>
        </w:rPr>
        <w:t xml:space="preserve">: </w:t>
      </w:r>
      <w:r w:rsidR="004A199F">
        <w:rPr>
          <w:rFonts w:ascii="Arial" w:hAnsi="Arial" w:cs="Arial"/>
          <w:i/>
          <w:sz w:val="22"/>
          <w:szCs w:val="22"/>
        </w:rPr>
        <w:t>Charles Fleming</w:t>
      </w:r>
    </w:p>
    <w:p w14:paraId="2ED32771" w14:textId="19F1B047" w:rsidR="00E05104" w:rsidRPr="004A199F" w:rsidRDefault="00E05104" w:rsidP="00D31900">
      <w:pPr>
        <w:jc w:val="both"/>
        <w:rPr>
          <w:rFonts w:ascii="Arial" w:hAnsi="Arial" w:cs="Arial"/>
          <w:sz w:val="22"/>
          <w:szCs w:val="22"/>
          <w:u w:val="single"/>
        </w:rPr>
      </w:pPr>
    </w:p>
    <w:p w14:paraId="759CEFC4" w14:textId="010457A7" w:rsidR="005D4A31" w:rsidRPr="004A199F" w:rsidRDefault="005D4A31" w:rsidP="00D31900">
      <w:pPr>
        <w:jc w:val="both"/>
        <w:rPr>
          <w:rFonts w:ascii="Arial" w:hAnsi="Arial" w:cs="Arial"/>
          <w:sz w:val="22"/>
          <w:szCs w:val="22"/>
        </w:rPr>
      </w:pPr>
      <w:r w:rsidRPr="004A199F">
        <w:rPr>
          <w:rFonts w:ascii="Arial" w:hAnsi="Arial" w:cs="Arial"/>
          <w:sz w:val="22"/>
          <w:szCs w:val="22"/>
          <w:u w:val="single"/>
        </w:rPr>
        <w:t>Email address</w:t>
      </w:r>
      <w:r w:rsidRPr="004A199F">
        <w:rPr>
          <w:rFonts w:ascii="Arial" w:hAnsi="Arial" w:cs="Arial"/>
          <w:sz w:val="22"/>
          <w:szCs w:val="22"/>
        </w:rPr>
        <w:t xml:space="preserve">: </w:t>
      </w:r>
      <w:r w:rsidR="004A199F">
        <w:rPr>
          <w:rFonts w:ascii="Arial" w:hAnsi="Arial" w:cs="Arial"/>
          <w:i/>
          <w:sz w:val="22"/>
          <w:szCs w:val="22"/>
        </w:rPr>
        <w:t>Charles.fleming@xjtlu.edu.cn</w:t>
      </w:r>
    </w:p>
    <w:p w14:paraId="20A72A9D" w14:textId="77777777" w:rsidR="005D4A31" w:rsidRPr="004A199F" w:rsidRDefault="005D4A31" w:rsidP="005D4A31">
      <w:pPr>
        <w:ind w:left="357"/>
        <w:jc w:val="both"/>
        <w:rPr>
          <w:rFonts w:ascii="Arial" w:hAnsi="Arial" w:cs="Arial"/>
          <w:sz w:val="22"/>
          <w:szCs w:val="22"/>
        </w:rPr>
      </w:pPr>
    </w:p>
    <w:p w14:paraId="481A9EFA" w14:textId="7FF2A8BB" w:rsidR="005D4A31" w:rsidRPr="004A199F" w:rsidRDefault="00D31900" w:rsidP="00D31900">
      <w:pPr>
        <w:jc w:val="both"/>
        <w:rPr>
          <w:rFonts w:ascii="Arial" w:hAnsi="Arial" w:cs="Arial"/>
          <w:sz w:val="22"/>
          <w:szCs w:val="22"/>
        </w:rPr>
      </w:pPr>
      <w:r w:rsidRPr="004A199F">
        <w:rPr>
          <w:rFonts w:ascii="Arial" w:hAnsi="Arial" w:cs="Arial"/>
          <w:sz w:val="22"/>
          <w:szCs w:val="22"/>
          <w:u w:val="single"/>
        </w:rPr>
        <w:t>Office t</w:t>
      </w:r>
      <w:r w:rsidR="005D4A31" w:rsidRPr="004A199F">
        <w:rPr>
          <w:rFonts w:ascii="Arial" w:hAnsi="Arial" w:cs="Arial"/>
          <w:sz w:val="22"/>
          <w:szCs w:val="22"/>
          <w:u w:val="single"/>
        </w:rPr>
        <w:t>elephone number</w:t>
      </w:r>
      <w:r w:rsidR="005D4A31" w:rsidRPr="004A199F">
        <w:rPr>
          <w:rFonts w:ascii="Arial" w:hAnsi="Arial" w:cs="Arial"/>
          <w:sz w:val="22"/>
          <w:szCs w:val="22"/>
        </w:rPr>
        <w:t xml:space="preserve">: </w:t>
      </w:r>
      <w:r w:rsidR="004A199F">
        <w:rPr>
          <w:rFonts w:ascii="Arial" w:hAnsi="Arial" w:cs="Arial"/>
          <w:i/>
          <w:sz w:val="22"/>
          <w:szCs w:val="22"/>
        </w:rPr>
        <w:t>8816-1515</w:t>
      </w:r>
    </w:p>
    <w:p w14:paraId="4051C3C6" w14:textId="77777777" w:rsidR="005D4A31" w:rsidRPr="004A199F" w:rsidRDefault="005D4A31" w:rsidP="005D4A31">
      <w:pPr>
        <w:ind w:left="357"/>
        <w:jc w:val="both"/>
        <w:rPr>
          <w:rFonts w:ascii="Arial" w:hAnsi="Arial" w:cs="Arial"/>
          <w:sz w:val="22"/>
          <w:szCs w:val="22"/>
        </w:rPr>
      </w:pPr>
    </w:p>
    <w:p w14:paraId="1BD04C70" w14:textId="47F2256C" w:rsidR="00D31900" w:rsidRPr="004A199F" w:rsidRDefault="00D31900" w:rsidP="00D31900">
      <w:pPr>
        <w:jc w:val="both"/>
        <w:rPr>
          <w:rFonts w:ascii="Arial" w:hAnsi="Arial" w:cs="Arial"/>
          <w:sz w:val="22"/>
          <w:szCs w:val="22"/>
        </w:rPr>
      </w:pPr>
      <w:r w:rsidRPr="004A199F">
        <w:rPr>
          <w:rFonts w:ascii="Arial" w:hAnsi="Arial" w:cs="Arial"/>
          <w:sz w:val="22"/>
          <w:szCs w:val="22"/>
          <w:u w:val="single"/>
        </w:rPr>
        <w:t xml:space="preserve">Room number </w:t>
      </w:r>
      <w:r w:rsidR="005D4A31" w:rsidRPr="004A199F">
        <w:rPr>
          <w:rFonts w:ascii="Arial" w:hAnsi="Arial" w:cs="Arial"/>
          <w:sz w:val="22"/>
          <w:szCs w:val="22"/>
          <w:u w:val="single"/>
        </w:rPr>
        <w:t xml:space="preserve">and office </w:t>
      </w:r>
      <w:r w:rsidR="005B277A" w:rsidRPr="004A199F">
        <w:rPr>
          <w:rFonts w:ascii="Arial" w:hAnsi="Arial" w:cs="Arial"/>
          <w:sz w:val="22"/>
          <w:szCs w:val="22"/>
          <w:u w:val="single"/>
        </w:rPr>
        <w:t>hours:</w:t>
      </w:r>
      <w:r w:rsidR="00E05104" w:rsidRPr="004A199F">
        <w:rPr>
          <w:rFonts w:ascii="Arial" w:hAnsi="Arial" w:cs="Arial"/>
          <w:i/>
          <w:sz w:val="22"/>
          <w:szCs w:val="22"/>
        </w:rPr>
        <w:t xml:space="preserve"> </w:t>
      </w:r>
      <w:r w:rsidR="004A199F">
        <w:rPr>
          <w:rFonts w:ascii="Arial" w:hAnsi="Arial" w:cs="Arial"/>
          <w:i/>
          <w:sz w:val="22"/>
          <w:szCs w:val="22"/>
        </w:rPr>
        <w:t>SD451</w:t>
      </w:r>
    </w:p>
    <w:p w14:paraId="21111F6F" w14:textId="77777777" w:rsidR="00E05104" w:rsidRPr="004A199F" w:rsidRDefault="00E05104" w:rsidP="00D31900">
      <w:pPr>
        <w:jc w:val="both"/>
        <w:rPr>
          <w:rFonts w:ascii="Arial" w:hAnsi="Arial" w:cs="Arial"/>
          <w:sz w:val="22"/>
          <w:szCs w:val="22"/>
          <w:u w:val="single"/>
        </w:rPr>
      </w:pPr>
    </w:p>
    <w:p w14:paraId="28EFA863" w14:textId="60C8E284" w:rsidR="00D31900" w:rsidRPr="004A199F" w:rsidRDefault="00D31900" w:rsidP="00D31900">
      <w:pPr>
        <w:jc w:val="both"/>
        <w:rPr>
          <w:rFonts w:ascii="Arial" w:hAnsi="Arial" w:cs="Arial"/>
          <w:sz w:val="22"/>
          <w:szCs w:val="22"/>
        </w:rPr>
      </w:pPr>
      <w:r w:rsidRPr="004A199F">
        <w:rPr>
          <w:rFonts w:ascii="Arial" w:hAnsi="Arial" w:cs="Arial"/>
          <w:sz w:val="22"/>
          <w:szCs w:val="22"/>
          <w:u w:val="single"/>
        </w:rPr>
        <w:lastRenderedPageBreak/>
        <w:t>Preferred means of contact</w:t>
      </w:r>
      <w:r w:rsidRPr="004A199F">
        <w:rPr>
          <w:rFonts w:ascii="Arial" w:hAnsi="Arial" w:cs="Arial"/>
          <w:sz w:val="22"/>
          <w:szCs w:val="22"/>
        </w:rPr>
        <w:t xml:space="preserve">: </w:t>
      </w:r>
      <w:r w:rsidR="004A199F">
        <w:rPr>
          <w:rFonts w:ascii="Arial" w:hAnsi="Arial" w:cs="Arial"/>
          <w:i/>
          <w:sz w:val="22"/>
          <w:szCs w:val="22"/>
        </w:rPr>
        <w:t>e-mail</w:t>
      </w:r>
    </w:p>
    <w:p w14:paraId="0D1BA740" w14:textId="77777777" w:rsidR="005D4A31" w:rsidRPr="004A199F" w:rsidRDefault="005D4A31" w:rsidP="00D31900">
      <w:pPr>
        <w:jc w:val="both"/>
        <w:rPr>
          <w:rFonts w:ascii="Arial" w:hAnsi="Arial" w:cs="Arial"/>
          <w:sz w:val="22"/>
          <w:szCs w:val="22"/>
        </w:rPr>
      </w:pPr>
      <w:r w:rsidRPr="004A199F">
        <w:rPr>
          <w:rFonts w:ascii="Arial" w:hAnsi="Arial" w:cs="Arial"/>
          <w:sz w:val="22"/>
          <w:szCs w:val="22"/>
        </w:rPr>
        <w:t xml:space="preserve"> </w:t>
      </w:r>
    </w:p>
    <w:p w14:paraId="78EBE816" w14:textId="77777777" w:rsidR="00D31900" w:rsidRPr="004A199F" w:rsidRDefault="00D31900" w:rsidP="00D31900">
      <w:pPr>
        <w:numPr>
          <w:ilvl w:val="0"/>
          <w:numId w:val="19"/>
        </w:numPr>
        <w:ind w:left="426" w:hanging="426"/>
        <w:jc w:val="both"/>
        <w:rPr>
          <w:rFonts w:ascii="Arial" w:hAnsi="Arial" w:cs="Arial"/>
          <w:b/>
          <w:sz w:val="22"/>
          <w:szCs w:val="22"/>
        </w:rPr>
      </w:pPr>
      <w:r w:rsidRPr="004A199F">
        <w:rPr>
          <w:rFonts w:ascii="Arial" w:hAnsi="Arial" w:cs="Arial"/>
          <w:b/>
          <w:sz w:val="22"/>
          <w:szCs w:val="22"/>
        </w:rPr>
        <w:t>Additional Teaching Staff and Contact Details</w:t>
      </w:r>
    </w:p>
    <w:p w14:paraId="0D3389C8" w14:textId="77777777" w:rsidR="00CE33D8" w:rsidRPr="004A199F" w:rsidRDefault="00CE33D8" w:rsidP="005D4A31">
      <w:pPr>
        <w:jc w:val="both"/>
        <w:rPr>
          <w:rFonts w:ascii="Arial" w:hAnsi="Arial" w:cs="Arial"/>
          <w:i/>
          <w:sz w:val="22"/>
          <w:szCs w:val="22"/>
        </w:rPr>
      </w:pPr>
    </w:p>
    <w:p w14:paraId="0D3985D1" w14:textId="559C2CA9" w:rsidR="005D4A31" w:rsidRPr="004A199F" w:rsidRDefault="004A199F" w:rsidP="005D4A31">
      <w:pPr>
        <w:jc w:val="both"/>
        <w:rPr>
          <w:rFonts w:ascii="Arial" w:hAnsi="Arial" w:cs="Arial"/>
          <w:i/>
          <w:sz w:val="22"/>
          <w:szCs w:val="22"/>
        </w:rPr>
      </w:pPr>
      <w:r>
        <w:rPr>
          <w:rFonts w:ascii="Arial" w:hAnsi="Arial" w:cs="Arial"/>
          <w:i/>
          <w:sz w:val="22"/>
          <w:szCs w:val="22"/>
        </w:rPr>
        <w:t>Dacheng Jiang dacheng.jiang@xjtlu.edu.cn</w:t>
      </w:r>
    </w:p>
    <w:p w14:paraId="16BCA465" w14:textId="3D1B8668" w:rsidR="00E05104" w:rsidRPr="00E45A69" w:rsidRDefault="005D4A31" w:rsidP="00E45A69">
      <w:pPr>
        <w:rPr>
          <w:rFonts w:ascii="Arial" w:hAnsi="Arial" w:cs="Arial"/>
          <w:sz w:val="22"/>
          <w:szCs w:val="22"/>
        </w:rPr>
      </w:pPr>
      <w:r w:rsidRPr="004A199F">
        <w:rPr>
          <w:rFonts w:ascii="Arial" w:hAnsi="Arial" w:cs="Arial"/>
          <w:sz w:val="22"/>
          <w:szCs w:val="22"/>
        </w:rPr>
        <w:t xml:space="preserve">      </w:t>
      </w:r>
      <w:r w:rsidRPr="004A199F">
        <w:rPr>
          <w:rFonts w:ascii="Arial" w:hAnsi="Arial" w:cs="Arial"/>
          <w:sz w:val="22"/>
          <w:szCs w:val="22"/>
        </w:rPr>
        <w:tab/>
      </w:r>
      <w:r w:rsidRPr="004A199F">
        <w:rPr>
          <w:rFonts w:ascii="Arial" w:hAnsi="Arial" w:cs="Arial"/>
          <w:sz w:val="22"/>
          <w:szCs w:val="22"/>
        </w:rPr>
        <w:tab/>
      </w:r>
      <w:r w:rsidRPr="004A199F">
        <w:rPr>
          <w:rFonts w:ascii="Arial" w:hAnsi="Arial" w:cs="Arial"/>
          <w:sz w:val="22"/>
          <w:szCs w:val="22"/>
        </w:rPr>
        <w:tab/>
      </w:r>
      <w:r w:rsidRPr="004A199F">
        <w:rPr>
          <w:rFonts w:ascii="Arial" w:hAnsi="Arial" w:cs="Arial"/>
          <w:sz w:val="22"/>
          <w:szCs w:val="22"/>
        </w:rPr>
        <w:tab/>
      </w:r>
      <w:r w:rsidRPr="004A199F">
        <w:rPr>
          <w:rFonts w:ascii="Arial" w:hAnsi="Arial" w:cs="Arial"/>
          <w:sz w:val="22"/>
          <w:szCs w:val="22"/>
        </w:rPr>
        <w:tab/>
      </w:r>
    </w:p>
    <w:p w14:paraId="5DFB794D" w14:textId="77777777" w:rsidR="00E05104" w:rsidRPr="004A199F" w:rsidRDefault="00E05104" w:rsidP="00E05104">
      <w:pPr>
        <w:jc w:val="both"/>
        <w:rPr>
          <w:rFonts w:ascii="Arial" w:hAnsi="Arial" w:cs="Arial"/>
          <w:b/>
          <w:sz w:val="22"/>
          <w:szCs w:val="22"/>
          <w:u w:val="single"/>
        </w:rPr>
      </w:pPr>
      <w:r w:rsidRPr="004A199F">
        <w:rPr>
          <w:rFonts w:ascii="Arial" w:hAnsi="Arial" w:cs="Arial"/>
          <w:b/>
          <w:sz w:val="22"/>
          <w:szCs w:val="22"/>
          <w:u w:val="single"/>
        </w:rPr>
        <w:t>SECTION B: What you can expect from the module</w:t>
      </w:r>
    </w:p>
    <w:p w14:paraId="13696B2C" w14:textId="77777777" w:rsidR="00D31900" w:rsidRPr="004A199F" w:rsidRDefault="00D31900" w:rsidP="00D31900">
      <w:pPr>
        <w:jc w:val="both"/>
        <w:rPr>
          <w:rFonts w:ascii="Arial" w:hAnsi="Arial" w:cs="Arial"/>
          <w:b/>
          <w:sz w:val="22"/>
          <w:szCs w:val="22"/>
        </w:rPr>
      </w:pPr>
    </w:p>
    <w:p w14:paraId="4E41358D" w14:textId="77777777" w:rsidR="00E05104" w:rsidRPr="004A199F" w:rsidRDefault="00E05104" w:rsidP="00D31900">
      <w:pPr>
        <w:jc w:val="both"/>
        <w:rPr>
          <w:rFonts w:ascii="Arial" w:hAnsi="Arial" w:cs="Arial"/>
          <w:b/>
          <w:sz w:val="22"/>
          <w:szCs w:val="22"/>
        </w:rPr>
      </w:pPr>
    </w:p>
    <w:p w14:paraId="36B02F66" w14:textId="77777777" w:rsidR="005D4A31" w:rsidRPr="004A199F" w:rsidRDefault="00D31900" w:rsidP="00D31900">
      <w:pPr>
        <w:numPr>
          <w:ilvl w:val="0"/>
          <w:numId w:val="19"/>
        </w:numPr>
        <w:ind w:left="426" w:hanging="426"/>
        <w:jc w:val="both"/>
        <w:rPr>
          <w:rFonts w:ascii="Arial" w:hAnsi="Arial" w:cs="Arial"/>
          <w:b/>
          <w:sz w:val="22"/>
          <w:szCs w:val="22"/>
        </w:rPr>
      </w:pPr>
      <w:r w:rsidRPr="004A199F">
        <w:rPr>
          <w:rFonts w:ascii="Arial" w:hAnsi="Arial" w:cs="Arial"/>
          <w:b/>
          <w:sz w:val="22"/>
          <w:szCs w:val="22"/>
        </w:rPr>
        <w:t xml:space="preserve">Educational </w:t>
      </w:r>
      <w:r w:rsidR="00BC41D2" w:rsidRPr="004A199F">
        <w:rPr>
          <w:rFonts w:ascii="Arial" w:hAnsi="Arial" w:cs="Arial"/>
          <w:b/>
          <w:sz w:val="22"/>
          <w:szCs w:val="22"/>
        </w:rPr>
        <w:t>Aims</w:t>
      </w:r>
      <w:r w:rsidRPr="004A199F">
        <w:rPr>
          <w:rFonts w:ascii="Arial" w:hAnsi="Arial" w:cs="Arial"/>
          <w:b/>
          <w:sz w:val="22"/>
          <w:szCs w:val="22"/>
        </w:rPr>
        <w:t xml:space="preserve"> of the Module</w:t>
      </w:r>
    </w:p>
    <w:p w14:paraId="20173958" w14:textId="77777777" w:rsidR="00CE33D8" w:rsidRPr="004A199F" w:rsidRDefault="00CE33D8" w:rsidP="00D31900">
      <w:pPr>
        <w:jc w:val="both"/>
        <w:rPr>
          <w:rFonts w:ascii="Arial" w:hAnsi="Arial" w:cs="Arial"/>
          <w:i/>
          <w:sz w:val="22"/>
          <w:szCs w:val="22"/>
        </w:rPr>
      </w:pPr>
    </w:p>
    <w:p w14:paraId="58319A66" w14:textId="240F0B4D" w:rsidR="009A0EFD" w:rsidRDefault="004A199F" w:rsidP="005D4A31">
      <w:pPr>
        <w:ind w:left="284"/>
        <w:jc w:val="both"/>
        <w:rPr>
          <w:color w:val="000000"/>
          <w:sz w:val="23"/>
          <w:szCs w:val="23"/>
        </w:rPr>
      </w:pPr>
      <w:r>
        <w:rPr>
          <w:color w:val="000000"/>
          <w:sz w:val="23"/>
          <w:szCs w:val="23"/>
        </w:rPr>
        <w:t>To introduce networked computer systems in general, and the Internet in particular: the basic principles that govern their operation, the design and organisation principles of successful computer networks, and the key protocols and technologies that are used in the contemporary Internet.</w:t>
      </w:r>
    </w:p>
    <w:p w14:paraId="7031461D" w14:textId="77777777" w:rsidR="004A199F" w:rsidRPr="004A199F" w:rsidRDefault="004A199F" w:rsidP="005D4A31">
      <w:pPr>
        <w:ind w:left="284"/>
        <w:jc w:val="both"/>
        <w:rPr>
          <w:rFonts w:ascii="Arial" w:hAnsi="Arial" w:cs="Arial"/>
          <w:sz w:val="22"/>
          <w:szCs w:val="22"/>
        </w:rPr>
      </w:pPr>
    </w:p>
    <w:p w14:paraId="01FD24A2" w14:textId="77777777" w:rsidR="005D4A31" w:rsidRPr="004A199F" w:rsidRDefault="005D4A31" w:rsidP="00CE33D8">
      <w:pPr>
        <w:numPr>
          <w:ilvl w:val="0"/>
          <w:numId w:val="19"/>
        </w:numPr>
        <w:ind w:left="426" w:hanging="426"/>
        <w:jc w:val="both"/>
        <w:rPr>
          <w:rFonts w:ascii="Arial" w:hAnsi="Arial" w:cs="Arial"/>
          <w:b/>
          <w:sz w:val="22"/>
          <w:szCs w:val="22"/>
        </w:rPr>
      </w:pPr>
      <w:r w:rsidRPr="004A199F">
        <w:rPr>
          <w:rFonts w:ascii="Arial" w:hAnsi="Arial" w:cs="Arial"/>
          <w:b/>
          <w:sz w:val="22"/>
          <w:szCs w:val="22"/>
        </w:rPr>
        <w:t xml:space="preserve">Learning Outcomes </w:t>
      </w:r>
    </w:p>
    <w:p w14:paraId="41CA6DA8" w14:textId="4DE828EC" w:rsidR="005D4A31" w:rsidRPr="004A199F" w:rsidRDefault="004A199F" w:rsidP="004A199F">
      <w:pPr>
        <w:pStyle w:val="NormalWeb"/>
        <w:rPr>
          <w:rFonts w:ascii="Arial" w:hAnsi="Arial" w:cs="Arial"/>
          <w:sz w:val="22"/>
          <w:szCs w:val="22"/>
        </w:rPr>
      </w:pPr>
      <w:r>
        <w:rPr>
          <w:color w:val="000000"/>
          <w:sz w:val="23"/>
          <w:szCs w:val="23"/>
        </w:rPr>
        <w:t xml:space="preserve">[A] </w:t>
      </w:r>
      <w:r>
        <w:rPr>
          <w:color w:val="000000"/>
          <w:sz w:val="23"/>
          <w:szCs w:val="23"/>
        </w:rPr>
        <w:t>Calculate basic network performance statistics (e.g. average throughput), given network configuration and parameters.</w:t>
      </w:r>
      <w:r>
        <w:rPr>
          <w:color w:val="000000"/>
          <w:sz w:val="23"/>
          <w:szCs w:val="23"/>
        </w:rPr>
        <w:br/>
        <w:t>[B] Apply standard network algorithms such as (e.g. Distance vector, ARP discovery, virtual circuit setup) to specific problems and demonstrate both intermediate and final states.</w:t>
      </w:r>
      <w:r>
        <w:rPr>
          <w:color w:val="000000"/>
          <w:sz w:val="23"/>
          <w:szCs w:val="23"/>
        </w:rPr>
        <w:br/>
        <w:t>[C] Analyze and implement simple versions of standard network protocols.</w:t>
      </w:r>
      <w:r>
        <w:rPr>
          <w:color w:val="000000"/>
          <w:sz w:val="23"/>
          <w:szCs w:val="23"/>
        </w:rPr>
        <w:br/>
        <w:t>[D] Given a set of desired network parameters, design new protocols which address the specific goals of that network</w:t>
      </w:r>
      <w:r>
        <w:rPr>
          <w:color w:val="000000"/>
          <w:sz w:val="23"/>
          <w:szCs w:val="23"/>
        </w:rPr>
        <w:br/>
        <w:t>[E] Select and use existing network security protocols for a given problem</w:t>
      </w:r>
      <w:r>
        <w:rPr>
          <w:rStyle w:val="apple-converted-space"/>
          <w:color w:val="000000"/>
          <w:sz w:val="23"/>
          <w:szCs w:val="23"/>
        </w:rPr>
        <w:t> </w:t>
      </w:r>
    </w:p>
    <w:p w14:paraId="0DDDA472" w14:textId="77777777" w:rsidR="00CE33D8" w:rsidRPr="004A199F" w:rsidRDefault="00D67264" w:rsidP="00CE33D8">
      <w:pPr>
        <w:numPr>
          <w:ilvl w:val="0"/>
          <w:numId w:val="19"/>
        </w:numPr>
        <w:ind w:left="426" w:hanging="426"/>
        <w:jc w:val="both"/>
        <w:rPr>
          <w:rFonts w:ascii="Arial" w:hAnsi="Arial" w:cs="Arial"/>
          <w:b/>
          <w:sz w:val="22"/>
          <w:szCs w:val="22"/>
        </w:rPr>
      </w:pPr>
      <w:r w:rsidRPr="004A199F">
        <w:rPr>
          <w:rFonts w:ascii="Arial" w:hAnsi="Arial" w:cs="Arial"/>
          <w:b/>
          <w:sz w:val="22"/>
          <w:szCs w:val="22"/>
        </w:rPr>
        <w:t>Assessment</w:t>
      </w:r>
      <w:r w:rsidR="00DD3A38" w:rsidRPr="004A199F">
        <w:rPr>
          <w:rFonts w:ascii="Arial" w:hAnsi="Arial" w:cs="Arial"/>
          <w:b/>
          <w:sz w:val="22"/>
          <w:szCs w:val="22"/>
        </w:rPr>
        <w:t xml:space="preserve"> Details</w:t>
      </w:r>
    </w:p>
    <w:p w14:paraId="5F035958" w14:textId="497BE37E" w:rsidR="00DD3A38" w:rsidRDefault="00DD3A38" w:rsidP="00CE33D8">
      <w:pPr>
        <w:jc w:val="both"/>
        <w:rPr>
          <w:rFonts w:ascii="Arial" w:hAnsi="Arial" w:cs="Arial"/>
          <w:i/>
          <w:sz w:val="22"/>
          <w:szCs w:val="22"/>
        </w:rPr>
      </w:pPr>
    </w:p>
    <w:p w14:paraId="30D3268D" w14:textId="43DC39F2" w:rsidR="004A199F" w:rsidRDefault="004A199F" w:rsidP="004A199F">
      <w:pPr>
        <w:pStyle w:val="ListParagraph"/>
        <w:numPr>
          <w:ilvl w:val="0"/>
          <w:numId w:val="20"/>
        </w:numPr>
        <w:jc w:val="both"/>
        <w:rPr>
          <w:rFonts w:ascii="Arial" w:hAnsi="Arial" w:cs="Arial"/>
          <w:i/>
          <w:sz w:val="22"/>
          <w:szCs w:val="22"/>
        </w:rPr>
      </w:pPr>
      <w:r>
        <w:rPr>
          <w:rFonts w:ascii="Arial" w:hAnsi="Arial" w:cs="Arial"/>
          <w:i/>
          <w:sz w:val="22"/>
          <w:szCs w:val="22"/>
        </w:rPr>
        <w:t>In class test 15%</w:t>
      </w:r>
    </w:p>
    <w:p w14:paraId="5C586E51" w14:textId="0298A243" w:rsidR="004A199F" w:rsidRDefault="00E80483" w:rsidP="004A199F">
      <w:pPr>
        <w:pStyle w:val="ListParagraph"/>
        <w:numPr>
          <w:ilvl w:val="0"/>
          <w:numId w:val="20"/>
        </w:numPr>
        <w:jc w:val="both"/>
        <w:rPr>
          <w:rFonts w:ascii="Arial" w:hAnsi="Arial" w:cs="Arial"/>
          <w:i/>
          <w:sz w:val="22"/>
          <w:szCs w:val="22"/>
        </w:rPr>
      </w:pPr>
      <w:r>
        <w:rPr>
          <w:rFonts w:ascii="Arial" w:hAnsi="Arial" w:cs="Arial"/>
          <w:i/>
          <w:sz w:val="22"/>
          <w:szCs w:val="22"/>
        </w:rPr>
        <w:t>Tutorial p</w:t>
      </w:r>
      <w:r w:rsidR="004A199F">
        <w:rPr>
          <w:rFonts w:ascii="Arial" w:hAnsi="Arial" w:cs="Arial"/>
          <w:i/>
          <w:sz w:val="22"/>
          <w:szCs w:val="22"/>
        </w:rPr>
        <w:t xml:space="preserve">roject </w:t>
      </w:r>
      <w:r>
        <w:rPr>
          <w:rFonts w:ascii="Arial" w:hAnsi="Arial" w:cs="Arial"/>
          <w:i/>
          <w:sz w:val="22"/>
          <w:szCs w:val="22"/>
        </w:rPr>
        <w:t>15%</w:t>
      </w:r>
    </w:p>
    <w:p w14:paraId="3495A1C8" w14:textId="7EEF0C77" w:rsidR="00071324" w:rsidRDefault="00071324" w:rsidP="00071324">
      <w:pPr>
        <w:pStyle w:val="ListParagraph"/>
        <w:numPr>
          <w:ilvl w:val="1"/>
          <w:numId w:val="20"/>
        </w:numPr>
        <w:jc w:val="both"/>
        <w:rPr>
          <w:rFonts w:ascii="Arial" w:hAnsi="Arial" w:cs="Arial"/>
          <w:i/>
          <w:sz w:val="22"/>
          <w:szCs w:val="22"/>
        </w:rPr>
      </w:pPr>
      <w:r>
        <w:rPr>
          <w:rFonts w:ascii="Arial" w:hAnsi="Arial" w:cs="Arial"/>
          <w:i/>
          <w:sz w:val="22"/>
          <w:szCs w:val="22"/>
        </w:rPr>
        <w:t>This project will be completed in stages as part of the tutorial sessions. Each component may be turned in up to five days after the tutorial session it is assigned, but only if the student attends the tutorial.</w:t>
      </w:r>
    </w:p>
    <w:p w14:paraId="3A4EE42B" w14:textId="66F519E8" w:rsidR="00E80483" w:rsidRDefault="00E80483" w:rsidP="004A199F">
      <w:pPr>
        <w:pStyle w:val="ListParagraph"/>
        <w:numPr>
          <w:ilvl w:val="0"/>
          <w:numId w:val="20"/>
        </w:numPr>
        <w:jc w:val="both"/>
        <w:rPr>
          <w:rFonts w:ascii="Arial" w:hAnsi="Arial" w:cs="Arial"/>
          <w:i/>
          <w:sz w:val="22"/>
          <w:szCs w:val="22"/>
        </w:rPr>
      </w:pPr>
      <w:r>
        <w:rPr>
          <w:rFonts w:ascii="Arial" w:hAnsi="Arial" w:cs="Arial"/>
          <w:i/>
          <w:sz w:val="22"/>
          <w:szCs w:val="22"/>
        </w:rPr>
        <w:t>Programming projects 10% and 15%</w:t>
      </w:r>
    </w:p>
    <w:p w14:paraId="63EFBA89" w14:textId="7F995C49" w:rsidR="00071324" w:rsidRDefault="00071324" w:rsidP="00071324">
      <w:pPr>
        <w:pStyle w:val="ListParagraph"/>
        <w:numPr>
          <w:ilvl w:val="1"/>
          <w:numId w:val="20"/>
        </w:numPr>
        <w:jc w:val="both"/>
        <w:rPr>
          <w:rFonts w:ascii="Arial" w:hAnsi="Arial" w:cs="Arial"/>
          <w:i/>
          <w:sz w:val="22"/>
          <w:szCs w:val="22"/>
        </w:rPr>
      </w:pPr>
      <w:r>
        <w:rPr>
          <w:rFonts w:ascii="Arial" w:hAnsi="Arial" w:cs="Arial"/>
          <w:i/>
          <w:sz w:val="22"/>
          <w:szCs w:val="22"/>
        </w:rPr>
        <w:t>These projects will involve implementing network protocols at different layers. The exact nature of the projects will be announced in class and on ICE</w:t>
      </w:r>
    </w:p>
    <w:p w14:paraId="1B27B60D" w14:textId="671092AD" w:rsidR="00E80483" w:rsidRPr="004A199F" w:rsidRDefault="00E80483" w:rsidP="004A199F">
      <w:pPr>
        <w:pStyle w:val="ListParagraph"/>
        <w:numPr>
          <w:ilvl w:val="0"/>
          <w:numId w:val="20"/>
        </w:numPr>
        <w:jc w:val="both"/>
        <w:rPr>
          <w:rFonts w:ascii="Arial" w:hAnsi="Arial" w:cs="Arial"/>
          <w:i/>
          <w:sz w:val="22"/>
          <w:szCs w:val="22"/>
        </w:rPr>
      </w:pPr>
      <w:r>
        <w:rPr>
          <w:rFonts w:ascii="Arial" w:hAnsi="Arial" w:cs="Arial"/>
          <w:i/>
          <w:sz w:val="22"/>
          <w:szCs w:val="22"/>
        </w:rPr>
        <w:t>Final exam 45%</w:t>
      </w:r>
    </w:p>
    <w:p w14:paraId="1E876015" w14:textId="717C0AC4" w:rsidR="009F4981" w:rsidRDefault="009F4981" w:rsidP="009F4981">
      <w:pPr>
        <w:jc w:val="both"/>
        <w:rPr>
          <w:rFonts w:ascii="Arial" w:hAnsi="Arial" w:cs="Arial"/>
          <w:sz w:val="22"/>
        </w:rPr>
      </w:pPr>
    </w:p>
    <w:p w14:paraId="3EB5FFE8" w14:textId="70B52629" w:rsidR="00E80483" w:rsidRDefault="00E80483" w:rsidP="009F4981">
      <w:pPr>
        <w:jc w:val="both"/>
        <w:rPr>
          <w:rFonts w:ascii="Arial" w:hAnsi="Arial" w:cs="Arial"/>
          <w:sz w:val="22"/>
        </w:rPr>
      </w:pPr>
    </w:p>
    <w:p w14:paraId="76F097F0" w14:textId="6759ADDC" w:rsidR="00E80483" w:rsidRPr="004A199F" w:rsidRDefault="00E80483" w:rsidP="009F4981">
      <w:pPr>
        <w:jc w:val="both"/>
        <w:rPr>
          <w:rFonts w:ascii="Arial" w:hAnsi="Arial" w:cs="Arial"/>
          <w:sz w:val="22"/>
        </w:rPr>
      </w:pPr>
      <w:bookmarkStart w:id="0" w:name="_GoBack"/>
      <w:bookmarkEnd w:id="0"/>
    </w:p>
    <w:p w14:paraId="4A7DDAAC" w14:textId="77777777" w:rsidR="00F97316" w:rsidRPr="004A199F" w:rsidRDefault="00893BD3" w:rsidP="00F97316">
      <w:pPr>
        <w:numPr>
          <w:ilvl w:val="0"/>
          <w:numId w:val="19"/>
        </w:numPr>
        <w:ind w:left="357" w:right="280" w:hanging="426"/>
        <w:rPr>
          <w:b/>
          <w:sz w:val="22"/>
          <w:szCs w:val="22"/>
        </w:rPr>
      </w:pPr>
      <w:r w:rsidRPr="004A199F">
        <w:rPr>
          <w:rFonts w:ascii="Arial" w:hAnsi="Arial" w:cs="Arial"/>
          <w:b/>
          <w:sz w:val="22"/>
          <w:szCs w:val="22"/>
        </w:rPr>
        <w:lastRenderedPageBreak/>
        <w:t>Methods of Learning and Teaching</w:t>
      </w:r>
    </w:p>
    <w:p w14:paraId="593AD88B" w14:textId="77777777" w:rsidR="00260917" w:rsidRPr="004A199F" w:rsidRDefault="00260917" w:rsidP="00260917">
      <w:pPr>
        <w:ind w:right="280"/>
        <w:rPr>
          <w:rFonts w:ascii="Arial" w:hAnsi="Arial" w:cs="Arial"/>
          <w:b/>
          <w:sz w:val="22"/>
          <w:szCs w:val="22"/>
        </w:rPr>
      </w:pPr>
    </w:p>
    <w:p w14:paraId="1E0C4BF8" w14:textId="4F2B7270" w:rsidR="006442B2" w:rsidRPr="004A199F" w:rsidRDefault="00E80483" w:rsidP="006442B2">
      <w:pPr>
        <w:jc w:val="both"/>
        <w:rPr>
          <w:rFonts w:ascii="Arial" w:hAnsi="Arial" w:cs="Arial"/>
          <w:i/>
          <w:sz w:val="22"/>
          <w:szCs w:val="22"/>
        </w:rPr>
      </w:pPr>
      <w:r>
        <w:rPr>
          <w:color w:val="000000"/>
          <w:sz w:val="23"/>
          <w:szCs w:val="23"/>
        </w:rPr>
        <w:t>Students will be expected to attend two hours of formal lectures as well as to participate in two hours of practicals in a computer lab in a typical week. Lectures will introduce students to the academic content and practical skills which are the subject of the module, while computer practicals will allow students to practice those skills.</w:t>
      </w:r>
      <w:r>
        <w:rPr>
          <w:color w:val="000000"/>
          <w:sz w:val="23"/>
          <w:szCs w:val="23"/>
        </w:rPr>
        <w:br/>
        <w:t>In addition, students will be expected to devote six hours of unsupervised time to solving continuous assessment tasks and private study. Private study will provide time for reflection and consideration of lecture material and background reading.</w:t>
      </w:r>
      <w:r>
        <w:rPr>
          <w:color w:val="000000"/>
          <w:sz w:val="23"/>
          <w:szCs w:val="23"/>
        </w:rPr>
        <w:br/>
        <w:t>Continuous assessment will be used to test to what extent practical skills have been learnt.</w:t>
      </w:r>
    </w:p>
    <w:p w14:paraId="58CB300D" w14:textId="77777777" w:rsidR="006442B2" w:rsidRPr="004A199F" w:rsidRDefault="006442B2" w:rsidP="006442B2">
      <w:pPr>
        <w:jc w:val="both"/>
        <w:rPr>
          <w:rFonts w:ascii="Arial" w:hAnsi="Arial" w:cs="Arial"/>
          <w:i/>
          <w:sz w:val="22"/>
          <w:szCs w:val="22"/>
        </w:rPr>
      </w:pPr>
    </w:p>
    <w:p w14:paraId="05FF3D17" w14:textId="77777777" w:rsidR="006442B2" w:rsidRPr="004A199F" w:rsidRDefault="006442B2" w:rsidP="006442B2">
      <w:pPr>
        <w:numPr>
          <w:ilvl w:val="0"/>
          <w:numId w:val="19"/>
        </w:numPr>
        <w:ind w:left="357" w:right="280" w:hanging="426"/>
        <w:rPr>
          <w:rFonts w:ascii="Arial" w:hAnsi="Arial" w:cs="Arial"/>
          <w:b/>
          <w:sz w:val="22"/>
          <w:szCs w:val="22"/>
        </w:rPr>
      </w:pPr>
      <w:r w:rsidRPr="004A199F">
        <w:rPr>
          <w:rFonts w:ascii="Arial" w:hAnsi="Arial" w:cs="Arial"/>
          <w:b/>
          <w:sz w:val="22"/>
          <w:szCs w:val="22"/>
        </w:rPr>
        <w:t>S</w:t>
      </w:r>
      <w:r w:rsidR="00EF22E4" w:rsidRPr="004A199F">
        <w:rPr>
          <w:rFonts w:ascii="Arial" w:hAnsi="Arial" w:cs="Arial"/>
          <w:b/>
          <w:sz w:val="22"/>
          <w:szCs w:val="22"/>
        </w:rPr>
        <w:t>yllabus &amp; Teaching Plan</w:t>
      </w:r>
    </w:p>
    <w:p w14:paraId="2BD75115" w14:textId="77777777" w:rsidR="006442B2" w:rsidRPr="004A199F" w:rsidRDefault="006442B2" w:rsidP="006442B2">
      <w:pPr>
        <w:rPr>
          <w:rFonts w:ascii="Arial" w:hAnsi="Arial" w:cs="Arial"/>
          <w:sz w:val="22"/>
          <w:szCs w:val="22"/>
        </w:rPr>
      </w:pPr>
    </w:p>
    <w:p w14:paraId="0AFC5E39" w14:textId="1FD047DF" w:rsidR="004B18E7" w:rsidRPr="004A199F" w:rsidRDefault="00E80483" w:rsidP="004B18E7">
      <w:pPr>
        <w:pStyle w:val="xlarchBrief-ModuleNo"/>
        <w:ind w:right="280"/>
        <w:jc w:val="left"/>
        <w:rPr>
          <w:sz w:val="22"/>
          <w:szCs w:val="22"/>
        </w:rPr>
      </w:pPr>
      <w:r>
        <w:rPr>
          <w:color w:val="000000"/>
          <w:sz w:val="23"/>
          <w:szCs w:val="23"/>
        </w:rPr>
        <w:t>Lecture 1: the theoretical basis for data communication The OSI seven layer model</w:t>
      </w:r>
      <w:r>
        <w:rPr>
          <w:rStyle w:val="apple-converted-space"/>
          <w:color w:val="000000"/>
          <w:sz w:val="23"/>
          <w:szCs w:val="23"/>
        </w:rPr>
        <w:t> </w:t>
      </w:r>
      <w:r>
        <w:rPr>
          <w:color w:val="000000"/>
          <w:sz w:val="23"/>
          <w:szCs w:val="23"/>
        </w:rPr>
        <w:br/>
        <w:t>Lectures 2-3: the presentation &amp; application layers, including DNS, email, WWW, and multimedia protocols</w:t>
      </w:r>
      <w:r>
        <w:rPr>
          <w:color w:val="000000"/>
          <w:sz w:val="23"/>
          <w:szCs w:val="23"/>
        </w:rPr>
        <w:br/>
        <w:t>Lectures 4-5: the transport layer - including the TCP &amp; UDP protocols</w:t>
      </w:r>
      <w:r>
        <w:rPr>
          <w:rStyle w:val="apple-converted-space"/>
          <w:color w:val="000000"/>
          <w:sz w:val="23"/>
          <w:szCs w:val="23"/>
        </w:rPr>
        <w:t> </w:t>
      </w:r>
      <w:r>
        <w:rPr>
          <w:color w:val="000000"/>
          <w:sz w:val="23"/>
          <w:szCs w:val="23"/>
        </w:rPr>
        <w:br/>
        <w:t>Lectures 6-7: the network layer, including routing and congestion handling, quality of service</w:t>
      </w:r>
      <w:r>
        <w:rPr>
          <w:color w:val="000000"/>
          <w:sz w:val="23"/>
          <w:szCs w:val="23"/>
        </w:rPr>
        <w:br/>
        <w:t>Lectures 8-9: the data link layer, including error correction, and the medium access sublayer</w:t>
      </w:r>
      <w:r>
        <w:rPr>
          <w:color w:val="000000"/>
          <w:sz w:val="23"/>
          <w:szCs w:val="23"/>
        </w:rPr>
        <w:br/>
        <w:t>Lecture 10: the physical layer (physical communications media)</w:t>
      </w:r>
      <w:r>
        <w:rPr>
          <w:rStyle w:val="apple-converted-space"/>
          <w:color w:val="000000"/>
          <w:sz w:val="23"/>
          <w:szCs w:val="23"/>
        </w:rPr>
        <w:t> </w:t>
      </w:r>
      <w:r>
        <w:rPr>
          <w:color w:val="000000"/>
          <w:sz w:val="23"/>
          <w:szCs w:val="23"/>
        </w:rPr>
        <w:br/>
        <w:t>Lectures 11-12: network security issues, including public key encryption, cryptography, authentication &amp; repudiation</w:t>
      </w:r>
      <w:r>
        <w:rPr>
          <w:rStyle w:val="apple-converted-space"/>
          <w:color w:val="000000"/>
          <w:sz w:val="23"/>
          <w:szCs w:val="23"/>
        </w:rPr>
        <w:t> </w:t>
      </w:r>
      <w:r>
        <w:rPr>
          <w:color w:val="000000"/>
          <w:sz w:val="23"/>
          <w:szCs w:val="23"/>
        </w:rPr>
        <w:br/>
        <w:t>Lecture 13: Revision</w:t>
      </w:r>
    </w:p>
    <w:p w14:paraId="0EB7629D" w14:textId="77777777" w:rsidR="00916387" w:rsidRPr="004A199F" w:rsidRDefault="00916387" w:rsidP="006C3AD2">
      <w:pPr>
        <w:pStyle w:val="xlarchBrief-ModuleNo"/>
        <w:ind w:right="280"/>
        <w:jc w:val="left"/>
        <w:rPr>
          <w:sz w:val="22"/>
          <w:szCs w:val="22"/>
        </w:rPr>
      </w:pPr>
    </w:p>
    <w:p w14:paraId="2C4ED377" w14:textId="77777777" w:rsidR="008C7247" w:rsidRPr="004A199F" w:rsidRDefault="004F32A7" w:rsidP="00BB44DE">
      <w:pPr>
        <w:numPr>
          <w:ilvl w:val="0"/>
          <w:numId w:val="19"/>
        </w:numPr>
        <w:ind w:left="357" w:right="280" w:hanging="426"/>
        <w:rPr>
          <w:rFonts w:ascii="Arial" w:hAnsi="Arial" w:cs="Arial"/>
          <w:b/>
          <w:sz w:val="22"/>
          <w:szCs w:val="22"/>
        </w:rPr>
      </w:pPr>
      <w:r w:rsidRPr="004A199F">
        <w:rPr>
          <w:rFonts w:ascii="Arial" w:hAnsi="Arial" w:cs="Arial"/>
          <w:b/>
          <w:sz w:val="22"/>
          <w:szCs w:val="22"/>
        </w:rPr>
        <w:t xml:space="preserve">Tutorial </w:t>
      </w:r>
      <w:r w:rsidR="00BB44DE" w:rsidRPr="004A199F">
        <w:rPr>
          <w:rFonts w:ascii="Arial" w:hAnsi="Arial" w:cs="Arial"/>
          <w:b/>
          <w:sz w:val="22"/>
          <w:szCs w:val="22"/>
        </w:rPr>
        <w:t>Schedule</w:t>
      </w:r>
      <w:r w:rsidR="00DD49B0" w:rsidRPr="004A199F">
        <w:rPr>
          <w:rFonts w:ascii="Arial" w:hAnsi="Arial" w:cs="Arial"/>
          <w:b/>
          <w:sz w:val="22"/>
          <w:szCs w:val="22"/>
        </w:rPr>
        <w:t xml:space="preserve"> </w:t>
      </w:r>
    </w:p>
    <w:p w14:paraId="34AA1707" w14:textId="77777777" w:rsidR="00E80483" w:rsidRDefault="00E80483" w:rsidP="009453E2">
      <w:pPr>
        <w:ind w:right="280"/>
        <w:rPr>
          <w:rFonts w:ascii="Arial" w:hAnsi="Arial" w:cs="Arial"/>
          <w:b/>
          <w:sz w:val="22"/>
          <w:szCs w:val="22"/>
        </w:rPr>
      </w:pPr>
    </w:p>
    <w:p w14:paraId="52BC3D7C" w14:textId="5D18B10E" w:rsidR="0095239E" w:rsidRPr="00E80483" w:rsidRDefault="00E80483" w:rsidP="009453E2">
      <w:pPr>
        <w:ind w:right="280"/>
        <w:rPr>
          <w:rFonts w:ascii="Arial" w:hAnsi="Arial" w:cs="Arial"/>
          <w:sz w:val="22"/>
          <w:szCs w:val="22"/>
        </w:rPr>
      </w:pPr>
      <w:r w:rsidRPr="00E80483">
        <w:rPr>
          <w:rFonts w:ascii="Arial" w:hAnsi="Arial" w:cs="Arial"/>
          <w:sz w:val="22"/>
          <w:szCs w:val="22"/>
        </w:rPr>
        <w:t>Tuesday 2-4pm</w:t>
      </w:r>
      <w:r w:rsidR="0095239E" w:rsidRPr="00E80483">
        <w:rPr>
          <w:rFonts w:ascii="Arial" w:hAnsi="Arial" w:cs="Arial"/>
          <w:sz w:val="22"/>
          <w:szCs w:val="22"/>
        </w:rPr>
        <w:br w:type="page"/>
      </w:r>
    </w:p>
    <w:p w14:paraId="1A8FB124" w14:textId="77777777" w:rsidR="0095239E" w:rsidRPr="004A199F" w:rsidRDefault="0095239E" w:rsidP="003D24A9">
      <w:pPr>
        <w:numPr>
          <w:ilvl w:val="0"/>
          <w:numId w:val="19"/>
        </w:numPr>
        <w:ind w:left="357" w:right="280" w:hanging="426"/>
        <w:rPr>
          <w:sz w:val="22"/>
          <w:szCs w:val="22"/>
          <w:u w:val="single"/>
        </w:rPr>
      </w:pPr>
      <w:r w:rsidRPr="004A199F">
        <w:rPr>
          <w:rFonts w:ascii="Arial" w:hAnsi="Arial" w:cs="Arial"/>
          <w:b/>
          <w:sz w:val="22"/>
          <w:szCs w:val="22"/>
        </w:rPr>
        <w:lastRenderedPageBreak/>
        <w:t xml:space="preserve">Reading </w:t>
      </w:r>
      <w:r w:rsidR="00CC1826" w:rsidRPr="004A199F">
        <w:rPr>
          <w:rFonts w:ascii="Arial" w:hAnsi="Arial" w:cs="Arial"/>
          <w:b/>
          <w:sz w:val="22"/>
          <w:szCs w:val="22"/>
        </w:rPr>
        <w:t>Material</w:t>
      </w:r>
      <w:r w:rsidRPr="004A199F">
        <w:rPr>
          <w:rFonts w:ascii="Arial" w:hAnsi="Arial" w:cs="Arial"/>
          <w:b/>
          <w:sz w:val="22"/>
          <w:szCs w:val="22"/>
        </w:rPr>
        <w:t>s</w:t>
      </w:r>
    </w:p>
    <w:p w14:paraId="158B658F" w14:textId="77777777" w:rsidR="0095239E" w:rsidRPr="004A199F" w:rsidRDefault="0095239E" w:rsidP="0095239E">
      <w:pPr>
        <w:ind w:left="357" w:right="280"/>
        <w:rPr>
          <w:sz w:val="22"/>
          <w:szCs w:val="22"/>
          <w:u w:val="single"/>
        </w:rPr>
      </w:pPr>
    </w:p>
    <w:p w14:paraId="1FC3CA43" w14:textId="77777777" w:rsidR="003D24A9" w:rsidRPr="004A199F" w:rsidRDefault="0095239E" w:rsidP="0095239E">
      <w:pPr>
        <w:pStyle w:val="xlarchBrief-ModuleNo"/>
        <w:ind w:right="280"/>
        <w:jc w:val="left"/>
        <w:rPr>
          <w:sz w:val="22"/>
          <w:szCs w:val="22"/>
          <w:u w:val="single"/>
        </w:rPr>
      </w:pPr>
      <w:r w:rsidRPr="004A199F">
        <w:rPr>
          <w:sz w:val="22"/>
          <w:szCs w:val="22"/>
          <w:u w:val="single"/>
        </w:rPr>
        <w:t>R</w:t>
      </w:r>
      <w:r w:rsidR="00143071" w:rsidRPr="004A199F">
        <w:rPr>
          <w:sz w:val="22"/>
          <w:szCs w:val="22"/>
          <w:u w:val="single"/>
        </w:rPr>
        <w:t>equired</w:t>
      </w:r>
      <w:r w:rsidRPr="004A199F">
        <w:rPr>
          <w:sz w:val="22"/>
          <w:szCs w:val="22"/>
          <w:u w:val="single"/>
        </w:rPr>
        <w:t xml:space="preserve"> (Essential)</w:t>
      </w:r>
      <w:r w:rsidR="00143071" w:rsidRPr="004A199F">
        <w:rPr>
          <w:sz w:val="22"/>
          <w:szCs w:val="22"/>
          <w:u w:val="single"/>
        </w:rPr>
        <w:t xml:space="preserve"> </w:t>
      </w:r>
      <w:r w:rsidR="003D24A9" w:rsidRPr="004A199F">
        <w:rPr>
          <w:sz w:val="22"/>
          <w:szCs w:val="22"/>
          <w:u w:val="single"/>
        </w:rPr>
        <w:t>Textbook</w:t>
      </w:r>
      <w:r w:rsidR="003D24A9" w:rsidRPr="004A199F">
        <w:rPr>
          <w:sz w:val="22"/>
          <w:szCs w:val="22"/>
        </w:rPr>
        <w:t>:</w:t>
      </w:r>
    </w:p>
    <w:p w14:paraId="18C372BB" w14:textId="2AEFAF39" w:rsidR="00BA08DA" w:rsidRPr="00071324" w:rsidRDefault="00E80483" w:rsidP="00071324">
      <w:pPr>
        <w:pStyle w:val="xlarchBrief-ModuleNo"/>
        <w:ind w:right="280"/>
        <w:jc w:val="left"/>
        <w:rPr>
          <w:sz w:val="22"/>
          <w:szCs w:val="22"/>
          <w:u w:val="single"/>
        </w:rPr>
      </w:pPr>
      <w:r>
        <w:rPr>
          <w:color w:val="000000"/>
          <w:sz w:val="20"/>
          <w:szCs w:val="20"/>
        </w:rPr>
        <w:t>COMPUTER NETWORKING: A TOPDOWN APPROACH</w:t>
      </w:r>
      <w:r>
        <w:rPr>
          <w:color w:val="000000"/>
          <w:sz w:val="20"/>
          <w:szCs w:val="20"/>
        </w:rPr>
        <w:t xml:space="preserve">, </w:t>
      </w:r>
      <w:r>
        <w:rPr>
          <w:color w:val="000000"/>
          <w:sz w:val="20"/>
          <w:szCs w:val="20"/>
        </w:rPr>
        <w:t>J. F. KUROSE AND K. W. ROSS</w:t>
      </w:r>
    </w:p>
    <w:p w14:paraId="1D153B04" w14:textId="77777777" w:rsidR="00BA08DA" w:rsidRPr="004A199F" w:rsidRDefault="00BA08DA" w:rsidP="00BA08DA">
      <w:pPr>
        <w:pStyle w:val="Heading5"/>
        <w:rPr>
          <w:rFonts w:ascii="Arial" w:hAnsi="Arial" w:cs="Arial"/>
          <w:i w:val="0"/>
          <w:sz w:val="24"/>
          <w:szCs w:val="24"/>
          <w:u w:val="single"/>
        </w:rPr>
      </w:pPr>
      <w:r w:rsidRPr="004A199F">
        <w:rPr>
          <w:rFonts w:ascii="Arial" w:hAnsi="Arial" w:cs="Arial"/>
          <w:i w:val="0"/>
          <w:sz w:val="24"/>
          <w:szCs w:val="24"/>
          <w:u w:val="single"/>
        </w:rPr>
        <w:t>SECTION C: Further Information</w:t>
      </w:r>
    </w:p>
    <w:p w14:paraId="5285BC14" w14:textId="77777777" w:rsidR="00BA08DA" w:rsidRPr="004A199F" w:rsidRDefault="00BA08DA" w:rsidP="00BA08DA">
      <w:pPr>
        <w:ind w:left="360"/>
        <w:jc w:val="both"/>
        <w:rPr>
          <w:b/>
        </w:rPr>
      </w:pPr>
    </w:p>
    <w:p w14:paraId="6F8D2ADF" w14:textId="77777777" w:rsidR="00BA08DA" w:rsidRPr="004A199F" w:rsidRDefault="00BA08DA" w:rsidP="00C72623">
      <w:pPr>
        <w:numPr>
          <w:ilvl w:val="0"/>
          <w:numId w:val="17"/>
        </w:numPr>
        <w:jc w:val="both"/>
        <w:rPr>
          <w:rFonts w:ascii="Arial" w:hAnsi="Arial" w:cs="Arial"/>
          <w:b/>
          <w:sz w:val="22"/>
        </w:rPr>
      </w:pPr>
      <w:r w:rsidRPr="004A199F">
        <w:rPr>
          <w:rFonts w:ascii="Arial" w:hAnsi="Arial" w:cs="Arial"/>
          <w:b/>
          <w:sz w:val="22"/>
        </w:rPr>
        <w:t>Student Feedback</w:t>
      </w:r>
    </w:p>
    <w:p w14:paraId="15B2A486" w14:textId="77777777" w:rsidR="00BA08DA" w:rsidRPr="004A199F" w:rsidRDefault="00BA08DA" w:rsidP="00C72623">
      <w:pPr>
        <w:ind w:left="360"/>
        <w:jc w:val="both"/>
        <w:rPr>
          <w:rFonts w:ascii="Arial" w:hAnsi="Arial" w:cs="Arial"/>
          <w:sz w:val="22"/>
          <w:lang w:eastAsia="zh-CN"/>
        </w:rPr>
      </w:pPr>
      <w:r w:rsidRPr="004A199F">
        <w:rPr>
          <w:rFonts w:ascii="Arial" w:hAnsi="Arial" w:cs="Arial"/>
          <w:sz w:val="22"/>
        </w:rPr>
        <w:t xml:space="preserve">The University </w:t>
      </w:r>
      <w:r w:rsidR="00CB15BE" w:rsidRPr="004A199F">
        <w:rPr>
          <w:rFonts w:ascii="Arial" w:hAnsi="Arial" w:cs="Arial"/>
          <w:sz w:val="22"/>
        </w:rPr>
        <w:t>is keen to require</w:t>
      </w:r>
      <w:r w:rsidRPr="004A199F">
        <w:rPr>
          <w:rFonts w:ascii="Arial" w:hAnsi="Arial" w:cs="Arial"/>
          <w:sz w:val="22"/>
        </w:rPr>
        <w:t xml:space="preserve"> student feedback </w:t>
      </w:r>
      <w:r w:rsidR="00CB15BE" w:rsidRPr="004A199F">
        <w:rPr>
          <w:rFonts w:ascii="Arial" w:hAnsi="Arial" w:cs="Arial"/>
          <w:sz w:val="22"/>
        </w:rPr>
        <w:t>to make improvements</w:t>
      </w:r>
      <w:r w:rsidRPr="004A199F">
        <w:rPr>
          <w:rFonts w:ascii="Arial" w:hAnsi="Arial" w:cs="Arial"/>
          <w:sz w:val="22"/>
        </w:rPr>
        <w:t xml:space="preserve"> for each module in every session. It is University policy that the preferred way of achieving this is by means of an Online Module Evaluation Questionnaire Survey.</w:t>
      </w:r>
      <w:r w:rsidR="00AC7CE7" w:rsidRPr="004A199F">
        <w:rPr>
          <w:rFonts w:ascii="Arial" w:hAnsi="Arial" w:cs="Arial"/>
          <w:sz w:val="22"/>
        </w:rPr>
        <w:t xml:space="preserve"> Students will be invited to complete the questionnaire survey for this module at the end of the semester.</w:t>
      </w:r>
    </w:p>
    <w:p w14:paraId="015E77BC" w14:textId="77777777" w:rsidR="00BA08DA" w:rsidRPr="004A199F" w:rsidRDefault="00BA08DA" w:rsidP="00C72623">
      <w:pPr>
        <w:jc w:val="both"/>
        <w:rPr>
          <w:rFonts w:ascii="Arial" w:hAnsi="Arial" w:cs="Arial"/>
          <w:sz w:val="22"/>
        </w:rPr>
      </w:pPr>
    </w:p>
    <w:p w14:paraId="20240C9D" w14:textId="77777777" w:rsidR="00F55620" w:rsidRPr="004A199F" w:rsidRDefault="00F55620" w:rsidP="00C72623">
      <w:pPr>
        <w:ind w:left="450"/>
        <w:jc w:val="both"/>
        <w:rPr>
          <w:rFonts w:ascii="Arial" w:hAnsi="Arial" w:cs="Arial"/>
          <w:b/>
          <w:sz w:val="22"/>
        </w:rPr>
      </w:pPr>
      <w:r w:rsidRPr="004A199F">
        <w:rPr>
          <w:rFonts w:ascii="Arial" w:hAnsi="Arial" w:cs="Arial"/>
          <w:b/>
          <w:sz w:val="22"/>
        </w:rPr>
        <w:t xml:space="preserve">You are strongly </w:t>
      </w:r>
      <w:r w:rsidR="004E4D81" w:rsidRPr="004A199F">
        <w:rPr>
          <w:rFonts w:ascii="Arial" w:hAnsi="Arial" w:cs="Arial"/>
          <w:b/>
          <w:sz w:val="22"/>
        </w:rPr>
        <w:t>suggested</w:t>
      </w:r>
      <w:r w:rsidRPr="004A199F">
        <w:rPr>
          <w:rFonts w:ascii="Arial" w:hAnsi="Arial" w:cs="Arial"/>
          <w:b/>
          <w:sz w:val="22"/>
        </w:rPr>
        <w:t xml:space="preserve"> to read policies </w:t>
      </w:r>
      <w:r w:rsidR="009E0937" w:rsidRPr="004A199F">
        <w:rPr>
          <w:rFonts w:ascii="Arial" w:hAnsi="Arial" w:cs="Arial"/>
          <w:b/>
          <w:sz w:val="22"/>
        </w:rPr>
        <w:t xml:space="preserve">mentioned below </w:t>
      </w:r>
      <w:r w:rsidR="00BE1AD7" w:rsidRPr="004A199F">
        <w:rPr>
          <w:rFonts w:ascii="Arial" w:hAnsi="Arial" w:cs="Arial"/>
          <w:b/>
          <w:sz w:val="22"/>
        </w:rPr>
        <w:t>very carefully</w:t>
      </w:r>
      <w:r w:rsidRPr="004A199F">
        <w:rPr>
          <w:rFonts w:ascii="Arial" w:hAnsi="Arial" w:cs="Arial"/>
          <w:b/>
          <w:sz w:val="22"/>
        </w:rPr>
        <w:t xml:space="preserve">, which will help you </w:t>
      </w:r>
      <w:r w:rsidR="00BC7790" w:rsidRPr="004A199F">
        <w:rPr>
          <w:rFonts w:ascii="Arial" w:hAnsi="Arial" w:cs="Arial"/>
          <w:b/>
          <w:sz w:val="22"/>
        </w:rPr>
        <w:t>better</w:t>
      </w:r>
      <w:r w:rsidRPr="004A199F">
        <w:rPr>
          <w:rFonts w:ascii="Arial" w:hAnsi="Arial" w:cs="Arial"/>
          <w:b/>
          <w:sz w:val="22"/>
        </w:rPr>
        <w:t xml:space="preserve"> perform in your </w:t>
      </w:r>
      <w:r w:rsidR="009A002E" w:rsidRPr="004A199F">
        <w:rPr>
          <w:rFonts w:ascii="Arial" w:hAnsi="Arial" w:cs="Arial" w:hint="eastAsia"/>
          <w:b/>
          <w:sz w:val="22"/>
          <w:lang w:eastAsia="zh-CN"/>
        </w:rPr>
        <w:t xml:space="preserve">academic </w:t>
      </w:r>
      <w:r w:rsidR="00E86071" w:rsidRPr="004A199F">
        <w:rPr>
          <w:rFonts w:ascii="Arial" w:hAnsi="Arial" w:cs="Arial"/>
          <w:b/>
          <w:sz w:val="22"/>
        </w:rPr>
        <w:t>studies.</w:t>
      </w:r>
      <w:r w:rsidR="00150693" w:rsidRPr="004A199F">
        <w:rPr>
          <w:rFonts w:ascii="Arial" w:hAnsi="Arial" w:cs="Arial"/>
          <w:b/>
          <w:sz w:val="22"/>
        </w:rPr>
        <w:t xml:space="preserve"> </w:t>
      </w:r>
      <w:r w:rsidRPr="004A199F">
        <w:rPr>
          <w:rFonts w:ascii="Arial" w:hAnsi="Arial" w:cs="Arial"/>
          <w:b/>
          <w:sz w:val="22"/>
        </w:rPr>
        <w:t xml:space="preserve">All </w:t>
      </w:r>
      <w:r w:rsidR="009E0937" w:rsidRPr="004A199F">
        <w:rPr>
          <w:rFonts w:ascii="Arial" w:hAnsi="Arial" w:cs="Arial"/>
          <w:b/>
          <w:sz w:val="22"/>
        </w:rPr>
        <w:t xml:space="preserve">the </w:t>
      </w:r>
      <w:r w:rsidRPr="004A199F">
        <w:rPr>
          <w:rFonts w:ascii="Arial" w:hAnsi="Arial" w:cs="Arial"/>
          <w:b/>
          <w:sz w:val="22"/>
        </w:rPr>
        <w:t xml:space="preserve">policies and regulations </w:t>
      </w:r>
      <w:r w:rsidR="009E0937" w:rsidRPr="004A199F">
        <w:rPr>
          <w:rFonts w:ascii="Arial" w:hAnsi="Arial" w:cs="Arial"/>
          <w:b/>
          <w:sz w:val="22"/>
        </w:rPr>
        <w:t>related to you</w:t>
      </w:r>
      <w:r w:rsidR="00346A7A" w:rsidRPr="004A199F">
        <w:rPr>
          <w:rFonts w:ascii="Arial" w:hAnsi="Arial" w:cs="Arial"/>
          <w:b/>
          <w:sz w:val="22"/>
        </w:rPr>
        <w:t>r</w:t>
      </w:r>
      <w:r w:rsidR="009E0937" w:rsidRPr="004A199F">
        <w:rPr>
          <w:rFonts w:ascii="Arial" w:hAnsi="Arial" w:cs="Arial"/>
          <w:b/>
          <w:sz w:val="22"/>
        </w:rPr>
        <w:t xml:space="preserve"> academic study </w:t>
      </w:r>
      <w:r w:rsidRPr="004A199F">
        <w:rPr>
          <w:rFonts w:ascii="Arial" w:hAnsi="Arial" w:cs="Arial"/>
          <w:b/>
          <w:sz w:val="22"/>
        </w:rPr>
        <w:t xml:space="preserve">can be found in </w:t>
      </w:r>
      <w:r w:rsidR="00FE0CB7" w:rsidRPr="004A199F">
        <w:rPr>
          <w:rFonts w:ascii="Arial" w:hAnsi="Arial" w:cs="Arial" w:hint="eastAsia"/>
          <w:b/>
          <w:sz w:val="22"/>
          <w:lang w:eastAsia="zh-CN"/>
        </w:rPr>
        <w:t xml:space="preserve">Student Academic Services section under the heading </w:t>
      </w:r>
      <w:r w:rsidR="00FE0CB7" w:rsidRPr="004A199F">
        <w:rPr>
          <w:rFonts w:ascii="Arial" w:hAnsi="Arial" w:cs="Arial"/>
          <w:b/>
          <w:sz w:val="22"/>
          <w:lang w:eastAsia="zh-CN"/>
        </w:rPr>
        <w:t>“</w:t>
      </w:r>
      <w:r w:rsidRPr="004A199F">
        <w:rPr>
          <w:rFonts w:ascii="Arial" w:hAnsi="Arial" w:cs="Arial"/>
          <w:b/>
          <w:sz w:val="22"/>
        </w:rPr>
        <w:t>Policies and Regulations</w:t>
      </w:r>
      <w:r w:rsidR="00FE0CB7" w:rsidRPr="004A199F">
        <w:rPr>
          <w:rFonts w:ascii="Arial" w:hAnsi="Arial" w:cs="Arial"/>
          <w:b/>
          <w:i/>
          <w:sz w:val="22"/>
          <w:lang w:eastAsia="zh-CN"/>
        </w:rPr>
        <w:t>”</w:t>
      </w:r>
      <w:r w:rsidR="005E2834" w:rsidRPr="004A199F">
        <w:rPr>
          <w:rFonts w:ascii="Arial" w:hAnsi="Arial" w:cs="Arial"/>
          <w:b/>
          <w:sz w:val="22"/>
        </w:rPr>
        <w:t xml:space="preserve"> on </w:t>
      </w:r>
      <w:hyperlink r:id="rId14" w:history="1">
        <w:r w:rsidR="005E2834" w:rsidRPr="004A199F">
          <w:rPr>
            <w:rStyle w:val="Hyperlink"/>
            <w:rFonts w:ascii="Arial" w:hAnsi="Arial" w:cs="Arial"/>
            <w:b/>
            <w:color w:val="auto"/>
            <w:sz w:val="22"/>
          </w:rPr>
          <w:t>E-bridge</w:t>
        </w:r>
      </w:hyperlink>
      <w:r w:rsidR="0080616E" w:rsidRPr="004A199F">
        <w:rPr>
          <w:rFonts w:ascii="Arial" w:hAnsi="Arial" w:cs="Arial"/>
          <w:b/>
          <w:sz w:val="22"/>
        </w:rPr>
        <w:t>.</w:t>
      </w:r>
    </w:p>
    <w:p w14:paraId="2204A80C" w14:textId="77777777" w:rsidR="00F55620" w:rsidRPr="004A199F" w:rsidRDefault="00F55620" w:rsidP="00C72623">
      <w:pPr>
        <w:jc w:val="both"/>
        <w:rPr>
          <w:rFonts w:ascii="Arial" w:hAnsi="Arial" w:cs="Arial"/>
          <w:sz w:val="22"/>
        </w:rPr>
      </w:pPr>
    </w:p>
    <w:p w14:paraId="27AF9E81" w14:textId="77777777" w:rsidR="00DE721D" w:rsidRPr="004A199F" w:rsidRDefault="00DE721D" w:rsidP="00C72623">
      <w:pPr>
        <w:numPr>
          <w:ilvl w:val="0"/>
          <w:numId w:val="17"/>
        </w:numPr>
        <w:jc w:val="both"/>
        <w:rPr>
          <w:rFonts w:ascii="Arial" w:hAnsi="Arial" w:cs="Arial"/>
          <w:b/>
          <w:sz w:val="22"/>
        </w:rPr>
      </w:pPr>
      <w:r w:rsidRPr="004A199F">
        <w:rPr>
          <w:rFonts w:ascii="Arial" w:hAnsi="Arial" w:cs="Arial"/>
          <w:b/>
          <w:sz w:val="22"/>
        </w:rPr>
        <w:t>Plagiarism, Cheating, and Fabrication of Data.</w:t>
      </w:r>
    </w:p>
    <w:p w14:paraId="1760774C" w14:textId="77777777" w:rsidR="00DE721D" w:rsidRPr="004A199F" w:rsidRDefault="00DE721D" w:rsidP="00C72623">
      <w:pPr>
        <w:ind w:left="360"/>
        <w:jc w:val="both"/>
        <w:rPr>
          <w:rFonts w:ascii="Arial" w:hAnsi="Arial" w:cs="Arial"/>
          <w:sz w:val="22"/>
        </w:rPr>
      </w:pPr>
      <w:r w:rsidRPr="004A199F">
        <w:rPr>
          <w:rFonts w:ascii="Arial" w:hAnsi="Arial" w:cs="Arial"/>
          <w:sz w:val="22"/>
        </w:rPr>
        <w:t>Offences of this type can result in attendance at a University-level committee and penalties being imposed. You need</w:t>
      </w:r>
      <w:r w:rsidR="008C0346" w:rsidRPr="004A199F">
        <w:rPr>
          <w:rFonts w:ascii="Arial" w:hAnsi="Arial" w:cs="Arial"/>
          <w:sz w:val="22"/>
        </w:rPr>
        <w:t xml:space="preserve"> to be familiar with the rules. Please see the “Policy for Dealing with Plagiarism, Collusion and Data Fabrication” document available on e-Bridge in the Student Academic Services section under the heading ‘Policies and Regulations’.</w:t>
      </w:r>
    </w:p>
    <w:p w14:paraId="6ACD51D2" w14:textId="77777777" w:rsidR="00BA08DA" w:rsidRPr="004A199F" w:rsidRDefault="00BA08DA" w:rsidP="00C72623">
      <w:pPr>
        <w:jc w:val="both"/>
        <w:rPr>
          <w:rFonts w:ascii="Arial" w:hAnsi="Arial" w:cs="Arial"/>
          <w:sz w:val="22"/>
        </w:rPr>
      </w:pPr>
    </w:p>
    <w:p w14:paraId="61C8D81D" w14:textId="77777777" w:rsidR="00BA08DA" w:rsidRPr="004A199F" w:rsidRDefault="00BA08DA" w:rsidP="00C72623">
      <w:pPr>
        <w:pStyle w:val="Heading4"/>
        <w:numPr>
          <w:ilvl w:val="0"/>
          <w:numId w:val="17"/>
        </w:numPr>
        <w:spacing w:before="0" w:after="0"/>
        <w:jc w:val="both"/>
        <w:rPr>
          <w:rFonts w:ascii="Arial" w:hAnsi="Arial" w:cs="Arial"/>
          <w:sz w:val="22"/>
          <w:szCs w:val="24"/>
        </w:rPr>
      </w:pPr>
      <w:r w:rsidRPr="004A199F">
        <w:rPr>
          <w:rFonts w:ascii="Arial" w:hAnsi="Arial" w:cs="Arial"/>
          <w:sz w:val="22"/>
          <w:szCs w:val="24"/>
        </w:rPr>
        <w:t>Rules of submission for assessed coursework</w:t>
      </w:r>
    </w:p>
    <w:p w14:paraId="7117CBA4" w14:textId="77777777" w:rsidR="007E5DCD" w:rsidRPr="004A199F" w:rsidRDefault="00C60BCB" w:rsidP="00C72623">
      <w:pPr>
        <w:ind w:left="360"/>
        <w:jc w:val="both"/>
        <w:rPr>
          <w:rFonts w:ascii="Arial" w:hAnsi="Arial" w:cs="Arial"/>
          <w:sz w:val="22"/>
        </w:rPr>
      </w:pPr>
      <w:r w:rsidRPr="004A199F">
        <w:rPr>
          <w:rFonts w:ascii="Arial" w:hAnsi="Arial" w:cs="Arial"/>
          <w:sz w:val="22"/>
        </w:rPr>
        <w:t>The University</w:t>
      </w:r>
      <w:r w:rsidR="00BA08DA" w:rsidRPr="004A199F">
        <w:rPr>
          <w:rFonts w:ascii="Arial" w:hAnsi="Arial" w:cs="Arial"/>
          <w:sz w:val="22"/>
        </w:rPr>
        <w:t xml:space="preserve"> has detailed rules and procedures governing the submission of assessed coursework.  You need to be familiar with them. </w:t>
      </w:r>
      <w:r w:rsidR="007E5DCD" w:rsidRPr="004A199F">
        <w:rPr>
          <w:rFonts w:ascii="Arial" w:hAnsi="Arial" w:cs="Arial"/>
          <w:sz w:val="22"/>
        </w:rPr>
        <w:t xml:space="preserve">Details can be found in the “Code of Practice for Assessment” document available on e-Bridge in the Student Academic Services section under the heading ‘Policies and Regulations’.  </w:t>
      </w:r>
    </w:p>
    <w:p w14:paraId="38EC3D20" w14:textId="77777777" w:rsidR="00BA08DA" w:rsidRPr="004A199F" w:rsidRDefault="00BA08DA" w:rsidP="00C72623">
      <w:pPr>
        <w:ind w:left="360"/>
        <w:jc w:val="both"/>
        <w:rPr>
          <w:rFonts w:ascii="Arial" w:hAnsi="Arial" w:cs="Arial"/>
          <w:sz w:val="22"/>
        </w:rPr>
      </w:pPr>
      <w:r w:rsidRPr="004A199F">
        <w:rPr>
          <w:rFonts w:ascii="Arial" w:hAnsi="Arial" w:cs="Arial"/>
          <w:sz w:val="22"/>
        </w:rPr>
        <w:t xml:space="preserve"> </w:t>
      </w:r>
    </w:p>
    <w:p w14:paraId="59F1D9DA" w14:textId="77777777" w:rsidR="00BA08DA" w:rsidRPr="004A199F" w:rsidRDefault="00BA08DA" w:rsidP="00C72623">
      <w:pPr>
        <w:jc w:val="both"/>
        <w:rPr>
          <w:rFonts w:ascii="Arial" w:hAnsi="Arial" w:cs="Arial"/>
          <w:sz w:val="22"/>
        </w:rPr>
      </w:pPr>
    </w:p>
    <w:p w14:paraId="2E3F693F" w14:textId="77777777" w:rsidR="00BA08DA" w:rsidRPr="004A199F" w:rsidRDefault="00BA08DA" w:rsidP="00C72623">
      <w:pPr>
        <w:pStyle w:val="Heading4"/>
        <w:numPr>
          <w:ilvl w:val="0"/>
          <w:numId w:val="17"/>
        </w:numPr>
        <w:spacing w:before="0" w:after="0"/>
        <w:jc w:val="both"/>
        <w:rPr>
          <w:rFonts w:ascii="Arial" w:hAnsi="Arial" w:cs="Arial"/>
          <w:sz w:val="22"/>
          <w:szCs w:val="24"/>
        </w:rPr>
      </w:pPr>
      <w:r w:rsidRPr="004A199F">
        <w:rPr>
          <w:rFonts w:ascii="Arial" w:hAnsi="Arial" w:cs="Arial"/>
          <w:sz w:val="22"/>
          <w:szCs w:val="24"/>
        </w:rPr>
        <w:t>Late Submission of Assessed Coursework</w:t>
      </w:r>
    </w:p>
    <w:p w14:paraId="51B562B0" w14:textId="77777777" w:rsidR="00BA08DA" w:rsidRPr="004A199F" w:rsidRDefault="00BA08DA" w:rsidP="00C72623">
      <w:pPr>
        <w:ind w:left="360"/>
        <w:jc w:val="both"/>
        <w:rPr>
          <w:rFonts w:ascii="Arial" w:hAnsi="Arial" w:cs="Arial"/>
          <w:sz w:val="22"/>
        </w:rPr>
      </w:pPr>
      <w:r w:rsidRPr="004A199F">
        <w:rPr>
          <w:rFonts w:ascii="Arial" w:hAnsi="Arial" w:cs="Arial"/>
          <w:sz w:val="22"/>
        </w:rPr>
        <w:t xml:space="preserve">The University attaches penalties to the late submission of assessed coursework.  You need to be familiar with the University’s rules. </w:t>
      </w:r>
      <w:r w:rsidR="00552A17" w:rsidRPr="004A199F">
        <w:rPr>
          <w:rFonts w:ascii="Arial" w:hAnsi="Arial" w:cs="Arial"/>
          <w:sz w:val="22"/>
        </w:rPr>
        <w:t xml:space="preserve">Details can be found in the “Code of Practice for Assessment” document available on e-Bridge in the Student Academic Services section under the heading ‘Policies and Regulations’.  </w:t>
      </w:r>
      <w:r w:rsidRPr="004A199F">
        <w:rPr>
          <w:rFonts w:ascii="Arial" w:hAnsi="Arial" w:cs="Arial"/>
          <w:sz w:val="22"/>
        </w:rPr>
        <w:t xml:space="preserve"> </w:t>
      </w:r>
    </w:p>
    <w:p w14:paraId="3697DABF" w14:textId="77777777" w:rsidR="00BA08DA" w:rsidRPr="004A199F" w:rsidRDefault="00BA08DA" w:rsidP="00C72623">
      <w:pPr>
        <w:jc w:val="both"/>
        <w:rPr>
          <w:rFonts w:ascii="Arial" w:hAnsi="Arial" w:cs="Arial"/>
          <w:sz w:val="22"/>
        </w:rPr>
      </w:pPr>
    </w:p>
    <w:p w14:paraId="7AAF9EEF" w14:textId="77777777" w:rsidR="00BA08DA" w:rsidRPr="004A199F" w:rsidRDefault="00BA08DA" w:rsidP="00C72623">
      <w:pPr>
        <w:pStyle w:val="Heading4"/>
        <w:numPr>
          <w:ilvl w:val="0"/>
          <w:numId w:val="17"/>
        </w:numPr>
        <w:spacing w:before="0" w:after="0"/>
        <w:jc w:val="both"/>
        <w:rPr>
          <w:rFonts w:ascii="Arial" w:hAnsi="Arial" w:cs="Arial"/>
          <w:sz w:val="22"/>
          <w:szCs w:val="24"/>
        </w:rPr>
      </w:pPr>
      <w:r w:rsidRPr="004A199F">
        <w:rPr>
          <w:rFonts w:ascii="Arial" w:hAnsi="Arial" w:cs="Arial"/>
          <w:sz w:val="22"/>
          <w:szCs w:val="24"/>
        </w:rPr>
        <w:lastRenderedPageBreak/>
        <w:t>Mitigating Circumstances</w:t>
      </w:r>
    </w:p>
    <w:p w14:paraId="3E7136F4" w14:textId="77777777" w:rsidR="00E93870" w:rsidRPr="004A199F" w:rsidRDefault="00E93870" w:rsidP="00C72623">
      <w:pPr>
        <w:ind w:left="360"/>
        <w:jc w:val="both"/>
        <w:rPr>
          <w:rFonts w:ascii="Arial" w:hAnsi="Arial" w:cs="Arial"/>
          <w:sz w:val="22"/>
        </w:rPr>
      </w:pPr>
      <w:r w:rsidRPr="004A199F">
        <w:rPr>
          <w:rFonts w:ascii="Arial" w:hAnsi="Arial" w:cs="Arial"/>
          <w:sz w:val="22"/>
        </w:rPr>
        <w:t>The University is able to take into account mitigating circumstances such as illness or personal circumstances which may have adversely affected student performance on a module. It is the student’s responsibility to keep their Academic Adviser, Programme Director or Head of Department informed of illness and other factors affecting their progress during the year and especially during the examination period. Students who believe that their performance on a</w:t>
      </w:r>
      <w:r w:rsidR="00A81F99" w:rsidRPr="004A199F">
        <w:rPr>
          <w:rFonts w:ascii="Arial" w:hAnsi="Arial" w:cs="Arial" w:hint="eastAsia"/>
          <w:sz w:val="22"/>
          <w:lang w:eastAsia="zh-CN"/>
        </w:rPr>
        <w:t>n</w:t>
      </w:r>
      <w:r w:rsidRPr="004A199F">
        <w:rPr>
          <w:rFonts w:ascii="Arial" w:hAnsi="Arial" w:cs="Arial"/>
          <w:sz w:val="22"/>
        </w:rPr>
        <w:t xml:space="preserve"> examination or assessed coursework may have been impaired by illness, or other exceptional circumstances should follow the procedures set out in the Mitigating Circumstances Policy, which can be found on e-Bridge in the Student Academic Services section under the heading ‘Policies and Regulations’.    </w:t>
      </w:r>
    </w:p>
    <w:p w14:paraId="1855F97F" w14:textId="77777777" w:rsidR="00DA0B06" w:rsidRPr="004A199F" w:rsidRDefault="00DA0B06" w:rsidP="00C72623">
      <w:pPr>
        <w:ind w:left="360"/>
        <w:jc w:val="both"/>
        <w:rPr>
          <w:rFonts w:ascii="Arial" w:hAnsi="Arial" w:cs="Arial"/>
          <w:sz w:val="22"/>
        </w:rPr>
      </w:pPr>
    </w:p>
    <w:p w14:paraId="35514239" w14:textId="77777777" w:rsidR="00BA08DA" w:rsidRPr="004A199F" w:rsidRDefault="00BA08DA" w:rsidP="00C72623">
      <w:pPr>
        <w:numPr>
          <w:ilvl w:val="0"/>
          <w:numId w:val="17"/>
        </w:numPr>
        <w:jc w:val="both"/>
        <w:rPr>
          <w:rFonts w:ascii="Arial" w:hAnsi="Arial" w:cs="Arial"/>
          <w:b/>
          <w:sz w:val="22"/>
        </w:rPr>
      </w:pPr>
      <w:r w:rsidRPr="004A199F">
        <w:rPr>
          <w:rFonts w:ascii="Arial" w:hAnsi="Arial" w:cs="Arial"/>
          <w:b/>
          <w:sz w:val="22"/>
        </w:rPr>
        <w:t xml:space="preserve">ICE </w:t>
      </w:r>
    </w:p>
    <w:p w14:paraId="09664A52" w14:textId="77777777" w:rsidR="00BA08DA" w:rsidRPr="004A199F" w:rsidRDefault="00BA08DA" w:rsidP="00C72623">
      <w:pPr>
        <w:ind w:left="360"/>
        <w:jc w:val="both"/>
        <w:rPr>
          <w:rFonts w:ascii="Arial" w:hAnsi="Arial" w:cs="Arial"/>
          <w:sz w:val="22"/>
        </w:rPr>
      </w:pPr>
      <w:r w:rsidRPr="004A199F">
        <w:rPr>
          <w:rFonts w:ascii="Arial" w:hAnsi="Arial" w:cs="Arial"/>
          <w:sz w:val="22"/>
        </w:rPr>
        <w:t>Copies of lecture notes and other materials are available electronically through ICE, the University’s virtual learning environment at:</w:t>
      </w:r>
      <w:r w:rsidRPr="004A199F">
        <w:rPr>
          <w:rFonts w:ascii="Arial" w:hAnsi="Arial" w:cs="Arial"/>
          <w:sz w:val="22"/>
        </w:rPr>
        <w:tab/>
      </w:r>
      <w:hyperlink r:id="rId15" w:history="1">
        <w:r w:rsidR="00E714D1" w:rsidRPr="004A199F">
          <w:rPr>
            <w:rStyle w:val="Hyperlink"/>
            <w:rFonts w:ascii="Arial" w:hAnsi="Arial" w:cs="Arial"/>
            <w:color w:val="auto"/>
            <w:sz w:val="22"/>
          </w:rPr>
          <w:t>ICE @ XJTLU</w:t>
        </w:r>
      </w:hyperlink>
      <w:r w:rsidR="00E714D1" w:rsidRPr="004A199F">
        <w:rPr>
          <w:rFonts w:ascii="Arial" w:hAnsi="Arial" w:cs="Arial"/>
          <w:sz w:val="22"/>
        </w:rPr>
        <w:t>.</w:t>
      </w:r>
    </w:p>
    <w:sectPr w:rsidR="00BA08DA" w:rsidRPr="004A199F" w:rsidSect="00AD128E">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96522" w14:textId="77777777" w:rsidR="009A3C99" w:rsidRDefault="009A3C99">
      <w:r>
        <w:separator/>
      </w:r>
    </w:p>
  </w:endnote>
  <w:endnote w:type="continuationSeparator" w:id="0">
    <w:p w14:paraId="5C78267A" w14:textId="77777777" w:rsidR="009A3C99" w:rsidRDefault="009A3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INPro">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95CE2" w14:textId="0BF0AB04" w:rsidR="00C97705" w:rsidRPr="00150693" w:rsidRDefault="00C97705">
    <w:pPr>
      <w:pStyle w:val="Footer"/>
      <w:jc w:val="right"/>
      <w:rPr>
        <w:rFonts w:ascii="Arial" w:hAnsi="Arial" w:cs="Arial"/>
        <w:szCs w:val="20"/>
      </w:rPr>
    </w:pPr>
    <w:r w:rsidRPr="00150693">
      <w:rPr>
        <w:rFonts w:ascii="Arial" w:hAnsi="Arial" w:cs="Arial"/>
        <w:szCs w:val="20"/>
      </w:rPr>
      <w:t xml:space="preserve">Page </w:t>
    </w:r>
    <w:r w:rsidRPr="00150693">
      <w:rPr>
        <w:rFonts w:ascii="Arial" w:hAnsi="Arial" w:cs="Arial"/>
        <w:bCs/>
        <w:szCs w:val="20"/>
      </w:rPr>
      <w:fldChar w:fldCharType="begin"/>
    </w:r>
    <w:r w:rsidRPr="00150693">
      <w:rPr>
        <w:rFonts w:ascii="Arial" w:hAnsi="Arial" w:cs="Arial"/>
        <w:bCs/>
        <w:szCs w:val="20"/>
      </w:rPr>
      <w:instrText xml:space="preserve"> PAGE </w:instrText>
    </w:r>
    <w:r w:rsidRPr="00150693">
      <w:rPr>
        <w:rFonts w:ascii="Arial" w:hAnsi="Arial" w:cs="Arial"/>
        <w:bCs/>
        <w:szCs w:val="20"/>
      </w:rPr>
      <w:fldChar w:fldCharType="separate"/>
    </w:r>
    <w:r w:rsidR="00B605DB">
      <w:rPr>
        <w:rFonts w:ascii="Arial" w:hAnsi="Arial" w:cs="Arial"/>
        <w:bCs/>
        <w:noProof/>
        <w:szCs w:val="20"/>
      </w:rPr>
      <w:t>7</w:t>
    </w:r>
    <w:r w:rsidRPr="00150693">
      <w:rPr>
        <w:rFonts w:ascii="Arial" w:hAnsi="Arial" w:cs="Arial"/>
        <w:bCs/>
        <w:szCs w:val="20"/>
      </w:rPr>
      <w:fldChar w:fldCharType="end"/>
    </w:r>
    <w:r w:rsidRPr="00150693">
      <w:rPr>
        <w:rFonts w:ascii="Arial" w:hAnsi="Arial" w:cs="Arial"/>
        <w:szCs w:val="20"/>
      </w:rPr>
      <w:t xml:space="preserve"> of </w:t>
    </w:r>
    <w:r w:rsidRPr="00150693">
      <w:rPr>
        <w:rFonts w:ascii="Arial" w:hAnsi="Arial" w:cs="Arial"/>
        <w:bCs/>
        <w:szCs w:val="20"/>
      </w:rPr>
      <w:fldChar w:fldCharType="begin"/>
    </w:r>
    <w:r w:rsidRPr="00150693">
      <w:rPr>
        <w:rFonts w:ascii="Arial" w:hAnsi="Arial" w:cs="Arial"/>
        <w:bCs/>
        <w:szCs w:val="20"/>
      </w:rPr>
      <w:instrText xml:space="preserve"> NUMPAGES  </w:instrText>
    </w:r>
    <w:r w:rsidRPr="00150693">
      <w:rPr>
        <w:rFonts w:ascii="Arial" w:hAnsi="Arial" w:cs="Arial"/>
        <w:bCs/>
        <w:szCs w:val="20"/>
      </w:rPr>
      <w:fldChar w:fldCharType="separate"/>
    </w:r>
    <w:r w:rsidR="00B605DB">
      <w:rPr>
        <w:rFonts w:ascii="Arial" w:hAnsi="Arial" w:cs="Arial"/>
        <w:bCs/>
        <w:noProof/>
        <w:szCs w:val="20"/>
      </w:rPr>
      <w:t>7</w:t>
    </w:r>
    <w:r w:rsidRPr="00150693">
      <w:rPr>
        <w:rFonts w:ascii="Arial" w:hAnsi="Arial" w:cs="Arial"/>
        <w:bCs/>
        <w:szCs w:val="20"/>
      </w:rPr>
      <w:fldChar w:fldCharType="end"/>
    </w:r>
  </w:p>
  <w:p w14:paraId="74AD1A32" w14:textId="77777777" w:rsidR="003234DF" w:rsidRPr="00C97705" w:rsidRDefault="003234DF" w:rsidP="00C9770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2EA74" w14:textId="77777777" w:rsidR="009A3C99" w:rsidRDefault="009A3C99">
      <w:r>
        <w:separator/>
      </w:r>
    </w:p>
  </w:footnote>
  <w:footnote w:type="continuationSeparator" w:id="0">
    <w:p w14:paraId="1B3BC79F" w14:textId="77777777" w:rsidR="009A3C99" w:rsidRDefault="009A3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EC4F" w14:textId="1EB1F217" w:rsidR="003C22DA" w:rsidRDefault="00651400">
    <w:pPr>
      <w:pStyle w:val="Header"/>
    </w:pPr>
    <w:r>
      <w:rPr>
        <w:rFonts w:hint="eastAsia"/>
        <w:noProof/>
        <w:lang w:val="en-US" w:eastAsia="zh-CN"/>
      </w:rPr>
      <w:drawing>
        <wp:inline distT="0" distB="0" distL="0" distR="0" wp14:anchorId="62EB3D47" wp14:editId="0B0D7799">
          <wp:extent cx="3124200" cy="666750"/>
          <wp:effectExtent l="0" t="0" r="0" b="0"/>
          <wp:docPr id="1" name="Picture 1"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 Tit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420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2052"/>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112D2105"/>
    <w:multiLevelType w:val="hybridMultilevel"/>
    <w:tmpl w:val="0128AA52"/>
    <w:lvl w:ilvl="0" w:tplc="67B89738">
      <w:start w:val="1"/>
      <w:numFmt w:val="decimal"/>
      <w:lvlText w:val="%1."/>
      <w:lvlJc w:val="left"/>
      <w:pPr>
        <w:tabs>
          <w:tab w:val="num" w:pos="720"/>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1B90EF1"/>
    <w:multiLevelType w:val="hybridMultilevel"/>
    <w:tmpl w:val="BF84B12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2FA40AC"/>
    <w:multiLevelType w:val="multilevel"/>
    <w:tmpl w:val="897CD6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215E2"/>
    <w:multiLevelType w:val="hybridMultilevel"/>
    <w:tmpl w:val="8D64DFFE"/>
    <w:lvl w:ilvl="0" w:tplc="F940ADEE">
      <w:start w:val="1"/>
      <w:numFmt w:val="bullet"/>
      <w:lvlText w:val=""/>
      <w:lvlJc w:val="left"/>
      <w:pPr>
        <w:tabs>
          <w:tab w:val="num" w:pos="840"/>
        </w:tabs>
        <w:ind w:left="840" w:hanging="420"/>
      </w:pPr>
      <w:rPr>
        <w:rFonts w:ascii="Wingdings" w:hAnsi="Wingdings" w:hint="default"/>
        <w:sz w:val="16"/>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9EE7F49"/>
    <w:multiLevelType w:val="hybridMultilevel"/>
    <w:tmpl w:val="EEA031D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0A451F0"/>
    <w:multiLevelType w:val="hybridMultilevel"/>
    <w:tmpl w:val="AE466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F3072"/>
    <w:multiLevelType w:val="hybridMultilevel"/>
    <w:tmpl w:val="FAA4F568"/>
    <w:lvl w:ilvl="0" w:tplc="0409000F">
      <w:start w:val="1"/>
      <w:numFmt w:val="decimal"/>
      <w:lvlText w:val="%1."/>
      <w:lvlJc w:val="left"/>
      <w:pPr>
        <w:tabs>
          <w:tab w:val="num" w:pos="420"/>
        </w:tabs>
        <w:ind w:left="420" w:hanging="420"/>
      </w:pPr>
    </w:lvl>
    <w:lvl w:ilvl="1" w:tplc="52888E04">
      <w:start w:val="1"/>
      <w:numFmt w:val="upperLetter"/>
      <w:lvlText w:val="%2."/>
      <w:lvlJc w:val="left"/>
      <w:pPr>
        <w:tabs>
          <w:tab w:val="num" w:pos="840"/>
        </w:tabs>
        <w:ind w:left="840" w:hanging="420"/>
      </w:pPr>
      <w:rPr>
        <w:rFonts w:ascii="Times New Roman" w:hAnsi="Times New Roman" w:hint="default"/>
        <w:sz w:val="24"/>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81D544D"/>
    <w:multiLevelType w:val="hybridMultilevel"/>
    <w:tmpl w:val="396AE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EB5223"/>
    <w:multiLevelType w:val="hybridMultilevel"/>
    <w:tmpl w:val="9524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B0117"/>
    <w:multiLevelType w:val="hybridMultilevel"/>
    <w:tmpl w:val="DECE00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EA25B33"/>
    <w:multiLevelType w:val="hybridMultilevel"/>
    <w:tmpl w:val="07AA78C0"/>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95396"/>
    <w:multiLevelType w:val="hybridMultilevel"/>
    <w:tmpl w:val="D7462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404792"/>
    <w:multiLevelType w:val="hybridMultilevel"/>
    <w:tmpl w:val="F90E4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80262"/>
    <w:multiLevelType w:val="hybridMultilevel"/>
    <w:tmpl w:val="03C88C10"/>
    <w:lvl w:ilvl="0" w:tplc="2A30F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31683"/>
    <w:multiLevelType w:val="hybridMultilevel"/>
    <w:tmpl w:val="C696F394"/>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16" w15:restartNumberingAfterBreak="0">
    <w:nsid w:val="62BD381B"/>
    <w:multiLevelType w:val="hybridMultilevel"/>
    <w:tmpl w:val="BE96F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C620E3"/>
    <w:multiLevelType w:val="hybridMultilevel"/>
    <w:tmpl w:val="E842DF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59D5381"/>
    <w:multiLevelType w:val="hybridMultilevel"/>
    <w:tmpl w:val="8256B314"/>
    <w:lvl w:ilvl="0" w:tplc="F940ADEE">
      <w:start w:val="1"/>
      <w:numFmt w:val="bullet"/>
      <w:lvlText w:val=""/>
      <w:lvlJc w:val="left"/>
      <w:pPr>
        <w:tabs>
          <w:tab w:val="num" w:pos="840"/>
        </w:tabs>
        <w:ind w:left="840" w:hanging="420"/>
      </w:pPr>
      <w:rPr>
        <w:rFonts w:ascii="Wingdings" w:hAnsi="Wingdings" w:hint="default"/>
        <w:sz w:val="16"/>
      </w:rPr>
    </w:lvl>
    <w:lvl w:ilvl="1" w:tplc="0409000F">
      <w:start w:val="1"/>
      <w:numFmt w:val="decimal"/>
      <w:lvlText w:val="%2."/>
      <w:lvlJc w:val="left"/>
      <w:pPr>
        <w:tabs>
          <w:tab w:val="num" w:pos="1260"/>
        </w:tabs>
        <w:ind w:left="1260" w:hanging="420"/>
      </w:pPr>
      <w:rPr>
        <w:rFonts w:hint="default"/>
        <w:sz w:val="16"/>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79A74DD9"/>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num w:numId="1">
    <w:abstractNumId w:val="7"/>
  </w:num>
  <w:num w:numId="2">
    <w:abstractNumId w:val="2"/>
  </w:num>
  <w:num w:numId="3">
    <w:abstractNumId w:val="18"/>
  </w:num>
  <w:num w:numId="4">
    <w:abstractNumId w:val="5"/>
  </w:num>
  <w:num w:numId="5">
    <w:abstractNumId w:val="4"/>
  </w:num>
  <w:num w:numId="6">
    <w:abstractNumId w:val="10"/>
  </w:num>
  <w:num w:numId="7">
    <w:abstractNumId w:val="17"/>
  </w:num>
  <w:num w:numId="8">
    <w:abstractNumId w:val="15"/>
  </w:num>
  <w:num w:numId="9">
    <w:abstractNumId w:val="6"/>
  </w:num>
  <w:num w:numId="10">
    <w:abstractNumId w:val="12"/>
  </w:num>
  <w:num w:numId="11">
    <w:abstractNumId w:val="9"/>
  </w:num>
  <w:num w:numId="12">
    <w:abstractNumId w:val="13"/>
  </w:num>
  <w:num w:numId="13">
    <w:abstractNumId w:val="14"/>
  </w:num>
  <w:num w:numId="14">
    <w:abstractNumId w:val="16"/>
  </w:num>
  <w:num w:numId="15">
    <w:abstractNumId w:val="1"/>
  </w:num>
  <w:num w:numId="16">
    <w:abstractNumId w:val="3"/>
  </w:num>
  <w:num w:numId="17">
    <w:abstractNumId w:val="19"/>
  </w:num>
  <w:num w:numId="18">
    <w:abstractNumId w:val="0"/>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6C"/>
    <w:rsid w:val="00002F8A"/>
    <w:rsid w:val="000048F6"/>
    <w:rsid w:val="00004FE8"/>
    <w:rsid w:val="00006C8C"/>
    <w:rsid w:val="000115EC"/>
    <w:rsid w:val="00012755"/>
    <w:rsid w:val="00015A13"/>
    <w:rsid w:val="00017A11"/>
    <w:rsid w:val="00023086"/>
    <w:rsid w:val="00024434"/>
    <w:rsid w:val="00024522"/>
    <w:rsid w:val="000334C7"/>
    <w:rsid w:val="00035333"/>
    <w:rsid w:val="00036A69"/>
    <w:rsid w:val="000449E5"/>
    <w:rsid w:val="0004719C"/>
    <w:rsid w:val="0005131D"/>
    <w:rsid w:val="000518F8"/>
    <w:rsid w:val="00051DC6"/>
    <w:rsid w:val="000554AD"/>
    <w:rsid w:val="00055E1B"/>
    <w:rsid w:val="000563DD"/>
    <w:rsid w:val="000574AC"/>
    <w:rsid w:val="00060156"/>
    <w:rsid w:val="00063009"/>
    <w:rsid w:val="00064CA5"/>
    <w:rsid w:val="00066C04"/>
    <w:rsid w:val="000677D0"/>
    <w:rsid w:val="00071324"/>
    <w:rsid w:val="00071D2C"/>
    <w:rsid w:val="0007244B"/>
    <w:rsid w:val="000729CB"/>
    <w:rsid w:val="00083D3A"/>
    <w:rsid w:val="00083D97"/>
    <w:rsid w:val="000913AD"/>
    <w:rsid w:val="00093058"/>
    <w:rsid w:val="00097218"/>
    <w:rsid w:val="000A225E"/>
    <w:rsid w:val="000A45B0"/>
    <w:rsid w:val="000B0978"/>
    <w:rsid w:val="000C033A"/>
    <w:rsid w:val="000C4FDB"/>
    <w:rsid w:val="000C7F69"/>
    <w:rsid w:val="000D6028"/>
    <w:rsid w:val="000E22BD"/>
    <w:rsid w:val="000E2335"/>
    <w:rsid w:val="000E4767"/>
    <w:rsid w:val="000E7007"/>
    <w:rsid w:val="000F0BE4"/>
    <w:rsid w:val="000F3D63"/>
    <w:rsid w:val="000F424C"/>
    <w:rsid w:val="00105114"/>
    <w:rsid w:val="001122E9"/>
    <w:rsid w:val="00114C07"/>
    <w:rsid w:val="00115836"/>
    <w:rsid w:val="00116032"/>
    <w:rsid w:val="00117A5D"/>
    <w:rsid w:val="001214DA"/>
    <w:rsid w:val="00127FDA"/>
    <w:rsid w:val="00133E3E"/>
    <w:rsid w:val="001361E2"/>
    <w:rsid w:val="00137285"/>
    <w:rsid w:val="00143071"/>
    <w:rsid w:val="00143337"/>
    <w:rsid w:val="001450D0"/>
    <w:rsid w:val="00150693"/>
    <w:rsid w:val="0015254A"/>
    <w:rsid w:val="00155CE1"/>
    <w:rsid w:val="00156198"/>
    <w:rsid w:val="0015675A"/>
    <w:rsid w:val="00157220"/>
    <w:rsid w:val="00166EEC"/>
    <w:rsid w:val="001671A4"/>
    <w:rsid w:val="00177A58"/>
    <w:rsid w:val="00182FED"/>
    <w:rsid w:val="00197030"/>
    <w:rsid w:val="001A1085"/>
    <w:rsid w:val="001A51FD"/>
    <w:rsid w:val="001A5865"/>
    <w:rsid w:val="001B0715"/>
    <w:rsid w:val="001B30D9"/>
    <w:rsid w:val="001B54AA"/>
    <w:rsid w:val="001B5D54"/>
    <w:rsid w:val="001B7319"/>
    <w:rsid w:val="001C002B"/>
    <w:rsid w:val="001C4910"/>
    <w:rsid w:val="001D12BF"/>
    <w:rsid w:val="001D1313"/>
    <w:rsid w:val="001D15D0"/>
    <w:rsid w:val="001D4984"/>
    <w:rsid w:val="001D4D90"/>
    <w:rsid w:val="001D5BFB"/>
    <w:rsid w:val="001D65B3"/>
    <w:rsid w:val="001E224F"/>
    <w:rsid w:val="001E412C"/>
    <w:rsid w:val="001F0B42"/>
    <w:rsid w:val="001F0E22"/>
    <w:rsid w:val="001F112B"/>
    <w:rsid w:val="001F2F24"/>
    <w:rsid w:val="001F3664"/>
    <w:rsid w:val="001F4590"/>
    <w:rsid w:val="001F55AA"/>
    <w:rsid w:val="001F787D"/>
    <w:rsid w:val="00201245"/>
    <w:rsid w:val="002105E6"/>
    <w:rsid w:val="002117D5"/>
    <w:rsid w:val="002203DC"/>
    <w:rsid w:val="00225B1B"/>
    <w:rsid w:val="0022769F"/>
    <w:rsid w:val="00230131"/>
    <w:rsid w:val="00232089"/>
    <w:rsid w:val="002331EF"/>
    <w:rsid w:val="00233A63"/>
    <w:rsid w:val="00241672"/>
    <w:rsid w:val="002458C7"/>
    <w:rsid w:val="00250457"/>
    <w:rsid w:val="0025197E"/>
    <w:rsid w:val="00256A63"/>
    <w:rsid w:val="002607D7"/>
    <w:rsid w:val="00260917"/>
    <w:rsid w:val="0026343E"/>
    <w:rsid w:val="0027177C"/>
    <w:rsid w:val="002727FC"/>
    <w:rsid w:val="00274566"/>
    <w:rsid w:val="002751BC"/>
    <w:rsid w:val="002767D9"/>
    <w:rsid w:val="00276D72"/>
    <w:rsid w:val="002772CF"/>
    <w:rsid w:val="00280A61"/>
    <w:rsid w:val="00281133"/>
    <w:rsid w:val="00286B70"/>
    <w:rsid w:val="00291D31"/>
    <w:rsid w:val="002921CD"/>
    <w:rsid w:val="00293CC6"/>
    <w:rsid w:val="00294978"/>
    <w:rsid w:val="00294E6A"/>
    <w:rsid w:val="0029788F"/>
    <w:rsid w:val="002A0783"/>
    <w:rsid w:val="002A2CDF"/>
    <w:rsid w:val="002A3120"/>
    <w:rsid w:val="002A66D5"/>
    <w:rsid w:val="002A78DC"/>
    <w:rsid w:val="002B108E"/>
    <w:rsid w:val="002C37ED"/>
    <w:rsid w:val="002C4630"/>
    <w:rsid w:val="002D5965"/>
    <w:rsid w:val="002D5BCD"/>
    <w:rsid w:val="002D5F8B"/>
    <w:rsid w:val="002E07E6"/>
    <w:rsid w:val="002E7471"/>
    <w:rsid w:val="002F026C"/>
    <w:rsid w:val="002F1A55"/>
    <w:rsid w:val="002F1AF6"/>
    <w:rsid w:val="002F4CCB"/>
    <w:rsid w:val="002F6A25"/>
    <w:rsid w:val="002F6D2F"/>
    <w:rsid w:val="002F7DCA"/>
    <w:rsid w:val="00302D78"/>
    <w:rsid w:val="00305C65"/>
    <w:rsid w:val="003070D7"/>
    <w:rsid w:val="003071C7"/>
    <w:rsid w:val="00311796"/>
    <w:rsid w:val="00323136"/>
    <w:rsid w:val="003234DF"/>
    <w:rsid w:val="0032555D"/>
    <w:rsid w:val="003255FC"/>
    <w:rsid w:val="0032648E"/>
    <w:rsid w:val="003265DF"/>
    <w:rsid w:val="00331A7B"/>
    <w:rsid w:val="00331E04"/>
    <w:rsid w:val="00334148"/>
    <w:rsid w:val="003366B6"/>
    <w:rsid w:val="00341C56"/>
    <w:rsid w:val="003423BF"/>
    <w:rsid w:val="00344010"/>
    <w:rsid w:val="00346A7A"/>
    <w:rsid w:val="00364601"/>
    <w:rsid w:val="00367B7A"/>
    <w:rsid w:val="00372358"/>
    <w:rsid w:val="00373C50"/>
    <w:rsid w:val="00375521"/>
    <w:rsid w:val="003764D3"/>
    <w:rsid w:val="00382121"/>
    <w:rsid w:val="003867A6"/>
    <w:rsid w:val="003930B9"/>
    <w:rsid w:val="003A2205"/>
    <w:rsid w:val="003A50F5"/>
    <w:rsid w:val="003A6DEA"/>
    <w:rsid w:val="003B19C4"/>
    <w:rsid w:val="003B5F2B"/>
    <w:rsid w:val="003B5F46"/>
    <w:rsid w:val="003B6E50"/>
    <w:rsid w:val="003B7331"/>
    <w:rsid w:val="003C1B2E"/>
    <w:rsid w:val="003C22DA"/>
    <w:rsid w:val="003C73DC"/>
    <w:rsid w:val="003C7F73"/>
    <w:rsid w:val="003D07BF"/>
    <w:rsid w:val="003D24A9"/>
    <w:rsid w:val="003D2A15"/>
    <w:rsid w:val="003D536A"/>
    <w:rsid w:val="003D73FE"/>
    <w:rsid w:val="003D7927"/>
    <w:rsid w:val="003D7A43"/>
    <w:rsid w:val="003E0E57"/>
    <w:rsid w:val="003E6F9B"/>
    <w:rsid w:val="003F3990"/>
    <w:rsid w:val="003F6B1B"/>
    <w:rsid w:val="004001C6"/>
    <w:rsid w:val="00400EE5"/>
    <w:rsid w:val="004046EC"/>
    <w:rsid w:val="004059F8"/>
    <w:rsid w:val="00405DC7"/>
    <w:rsid w:val="004124F6"/>
    <w:rsid w:val="0041270E"/>
    <w:rsid w:val="00413106"/>
    <w:rsid w:val="004138C5"/>
    <w:rsid w:val="00415685"/>
    <w:rsid w:val="004159E5"/>
    <w:rsid w:val="00415FBF"/>
    <w:rsid w:val="0042668E"/>
    <w:rsid w:val="004325C7"/>
    <w:rsid w:val="00434EDB"/>
    <w:rsid w:val="00435A50"/>
    <w:rsid w:val="00441CB4"/>
    <w:rsid w:val="00443F45"/>
    <w:rsid w:val="00452404"/>
    <w:rsid w:val="00453438"/>
    <w:rsid w:val="00460148"/>
    <w:rsid w:val="0046055B"/>
    <w:rsid w:val="00461D7F"/>
    <w:rsid w:val="004634DB"/>
    <w:rsid w:val="004656DF"/>
    <w:rsid w:val="004705EE"/>
    <w:rsid w:val="00471C6A"/>
    <w:rsid w:val="0047282F"/>
    <w:rsid w:val="00472B80"/>
    <w:rsid w:val="00473C99"/>
    <w:rsid w:val="00480A19"/>
    <w:rsid w:val="00483A03"/>
    <w:rsid w:val="004846C4"/>
    <w:rsid w:val="00487388"/>
    <w:rsid w:val="00487654"/>
    <w:rsid w:val="00487663"/>
    <w:rsid w:val="004901CF"/>
    <w:rsid w:val="0049249F"/>
    <w:rsid w:val="0049449C"/>
    <w:rsid w:val="00496629"/>
    <w:rsid w:val="004A0828"/>
    <w:rsid w:val="004A199F"/>
    <w:rsid w:val="004A2A76"/>
    <w:rsid w:val="004B0464"/>
    <w:rsid w:val="004B18E7"/>
    <w:rsid w:val="004B2C0B"/>
    <w:rsid w:val="004B4764"/>
    <w:rsid w:val="004B748B"/>
    <w:rsid w:val="004B75CF"/>
    <w:rsid w:val="004C0B80"/>
    <w:rsid w:val="004C6670"/>
    <w:rsid w:val="004C67E9"/>
    <w:rsid w:val="004D42C3"/>
    <w:rsid w:val="004D6D06"/>
    <w:rsid w:val="004D7016"/>
    <w:rsid w:val="004E1CEB"/>
    <w:rsid w:val="004E43F0"/>
    <w:rsid w:val="004E4D81"/>
    <w:rsid w:val="004E5D0C"/>
    <w:rsid w:val="004E6925"/>
    <w:rsid w:val="004F32A7"/>
    <w:rsid w:val="004F509C"/>
    <w:rsid w:val="004F762A"/>
    <w:rsid w:val="004F7826"/>
    <w:rsid w:val="004F7F89"/>
    <w:rsid w:val="005009F6"/>
    <w:rsid w:val="005055C7"/>
    <w:rsid w:val="005057B8"/>
    <w:rsid w:val="005139D1"/>
    <w:rsid w:val="00514155"/>
    <w:rsid w:val="00515827"/>
    <w:rsid w:val="00521F39"/>
    <w:rsid w:val="005223C7"/>
    <w:rsid w:val="0052353A"/>
    <w:rsid w:val="00523AC1"/>
    <w:rsid w:val="00525286"/>
    <w:rsid w:val="00525F77"/>
    <w:rsid w:val="00525F9E"/>
    <w:rsid w:val="00536EA9"/>
    <w:rsid w:val="005407E5"/>
    <w:rsid w:val="00541EAA"/>
    <w:rsid w:val="00543D50"/>
    <w:rsid w:val="00552A17"/>
    <w:rsid w:val="00554A87"/>
    <w:rsid w:val="0055514B"/>
    <w:rsid w:val="005557FD"/>
    <w:rsid w:val="00555F14"/>
    <w:rsid w:val="0056468E"/>
    <w:rsid w:val="005648A9"/>
    <w:rsid w:val="00565246"/>
    <w:rsid w:val="00566128"/>
    <w:rsid w:val="00567BFB"/>
    <w:rsid w:val="00582158"/>
    <w:rsid w:val="00583F4E"/>
    <w:rsid w:val="005849AE"/>
    <w:rsid w:val="0058693F"/>
    <w:rsid w:val="00587452"/>
    <w:rsid w:val="00587F20"/>
    <w:rsid w:val="00591CFA"/>
    <w:rsid w:val="00591DF5"/>
    <w:rsid w:val="00593476"/>
    <w:rsid w:val="00595149"/>
    <w:rsid w:val="005955DA"/>
    <w:rsid w:val="00596D4F"/>
    <w:rsid w:val="00596E07"/>
    <w:rsid w:val="00597C1C"/>
    <w:rsid w:val="005A25E2"/>
    <w:rsid w:val="005A3D34"/>
    <w:rsid w:val="005A42A1"/>
    <w:rsid w:val="005B09FD"/>
    <w:rsid w:val="005B277A"/>
    <w:rsid w:val="005B664E"/>
    <w:rsid w:val="005B79D5"/>
    <w:rsid w:val="005C20C3"/>
    <w:rsid w:val="005C4BC5"/>
    <w:rsid w:val="005D29EF"/>
    <w:rsid w:val="005D3429"/>
    <w:rsid w:val="005D4A31"/>
    <w:rsid w:val="005E1820"/>
    <w:rsid w:val="005E19AE"/>
    <w:rsid w:val="005E2834"/>
    <w:rsid w:val="005E6106"/>
    <w:rsid w:val="005E7904"/>
    <w:rsid w:val="005F18C8"/>
    <w:rsid w:val="005F1E58"/>
    <w:rsid w:val="005F2452"/>
    <w:rsid w:val="005F279F"/>
    <w:rsid w:val="005F700C"/>
    <w:rsid w:val="00601B91"/>
    <w:rsid w:val="00605998"/>
    <w:rsid w:val="00611AA3"/>
    <w:rsid w:val="00611BD4"/>
    <w:rsid w:val="0061231D"/>
    <w:rsid w:val="00612530"/>
    <w:rsid w:val="00612C63"/>
    <w:rsid w:val="00614962"/>
    <w:rsid w:val="006167EE"/>
    <w:rsid w:val="00616DB6"/>
    <w:rsid w:val="006178B7"/>
    <w:rsid w:val="0062229A"/>
    <w:rsid w:val="00625067"/>
    <w:rsid w:val="0063782D"/>
    <w:rsid w:val="00637F28"/>
    <w:rsid w:val="00640F59"/>
    <w:rsid w:val="006426A9"/>
    <w:rsid w:val="006436D8"/>
    <w:rsid w:val="006442B2"/>
    <w:rsid w:val="00651400"/>
    <w:rsid w:val="00651C4C"/>
    <w:rsid w:val="0065432B"/>
    <w:rsid w:val="00655E55"/>
    <w:rsid w:val="00666966"/>
    <w:rsid w:val="00666D09"/>
    <w:rsid w:val="00666FC6"/>
    <w:rsid w:val="00670854"/>
    <w:rsid w:val="0067388C"/>
    <w:rsid w:val="00675D1C"/>
    <w:rsid w:val="00677E81"/>
    <w:rsid w:val="00682FD2"/>
    <w:rsid w:val="006856BF"/>
    <w:rsid w:val="00692020"/>
    <w:rsid w:val="006924D2"/>
    <w:rsid w:val="0069591E"/>
    <w:rsid w:val="0069627E"/>
    <w:rsid w:val="00697B74"/>
    <w:rsid w:val="006A48CE"/>
    <w:rsid w:val="006A5365"/>
    <w:rsid w:val="006B44FC"/>
    <w:rsid w:val="006B5F27"/>
    <w:rsid w:val="006C0DAB"/>
    <w:rsid w:val="006C2F62"/>
    <w:rsid w:val="006C3497"/>
    <w:rsid w:val="006C3AD2"/>
    <w:rsid w:val="006D00FD"/>
    <w:rsid w:val="006D2734"/>
    <w:rsid w:val="006E1D2A"/>
    <w:rsid w:val="006E75E3"/>
    <w:rsid w:val="006E7B64"/>
    <w:rsid w:val="006F1375"/>
    <w:rsid w:val="006F3181"/>
    <w:rsid w:val="006F4E99"/>
    <w:rsid w:val="006F705D"/>
    <w:rsid w:val="006F7408"/>
    <w:rsid w:val="00701E3B"/>
    <w:rsid w:val="00703125"/>
    <w:rsid w:val="00704F87"/>
    <w:rsid w:val="00707D35"/>
    <w:rsid w:val="007102F8"/>
    <w:rsid w:val="007157F8"/>
    <w:rsid w:val="00717BCD"/>
    <w:rsid w:val="00720128"/>
    <w:rsid w:val="00724ABC"/>
    <w:rsid w:val="00725F7D"/>
    <w:rsid w:val="00726C50"/>
    <w:rsid w:val="0073182F"/>
    <w:rsid w:val="00736AC2"/>
    <w:rsid w:val="00737CFF"/>
    <w:rsid w:val="00744AE4"/>
    <w:rsid w:val="00750A19"/>
    <w:rsid w:val="00755659"/>
    <w:rsid w:val="00762463"/>
    <w:rsid w:val="00764CB2"/>
    <w:rsid w:val="00765555"/>
    <w:rsid w:val="00766C96"/>
    <w:rsid w:val="0077126A"/>
    <w:rsid w:val="00771319"/>
    <w:rsid w:val="00772D6B"/>
    <w:rsid w:val="007763AE"/>
    <w:rsid w:val="00776AD8"/>
    <w:rsid w:val="007772EF"/>
    <w:rsid w:val="007809A9"/>
    <w:rsid w:val="00780CF8"/>
    <w:rsid w:val="00782E87"/>
    <w:rsid w:val="007841BB"/>
    <w:rsid w:val="0078535D"/>
    <w:rsid w:val="00794B6A"/>
    <w:rsid w:val="00794F9E"/>
    <w:rsid w:val="007A1554"/>
    <w:rsid w:val="007A37F2"/>
    <w:rsid w:val="007A4DC3"/>
    <w:rsid w:val="007A6163"/>
    <w:rsid w:val="007B3C58"/>
    <w:rsid w:val="007B3D80"/>
    <w:rsid w:val="007B4383"/>
    <w:rsid w:val="007B60FD"/>
    <w:rsid w:val="007C02F4"/>
    <w:rsid w:val="007C4248"/>
    <w:rsid w:val="007D00D9"/>
    <w:rsid w:val="007D02E5"/>
    <w:rsid w:val="007D1FB4"/>
    <w:rsid w:val="007D2894"/>
    <w:rsid w:val="007D38A5"/>
    <w:rsid w:val="007D50B5"/>
    <w:rsid w:val="007E00AD"/>
    <w:rsid w:val="007E13C8"/>
    <w:rsid w:val="007E159D"/>
    <w:rsid w:val="007E3460"/>
    <w:rsid w:val="007E3952"/>
    <w:rsid w:val="007E5DCD"/>
    <w:rsid w:val="007E5EC2"/>
    <w:rsid w:val="007E71E5"/>
    <w:rsid w:val="007F1748"/>
    <w:rsid w:val="007F22A6"/>
    <w:rsid w:val="007F41C5"/>
    <w:rsid w:val="007F70CC"/>
    <w:rsid w:val="00800AB0"/>
    <w:rsid w:val="0080531D"/>
    <w:rsid w:val="0080616E"/>
    <w:rsid w:val="00820F9A"/>
    <w:rsid w:val="00820FDD"/>
    <w:rsid w:val="00825694"/>
    <w:rsid w:val="00825744"/>
    <w:rsid w:val="008312FE"/>
    <w:rsid w:val="00833195"/>
    <w:rsid w:val="00834A1A"/>
    <w:rsid w:val="00836E3C"/>
    <w:rsid w:val="00841316"/>
    <w:rsid w:val="008462CE"/>
    <w:rsid w:val="00850E4D"/>
    <w:rsid w:val="0085191B"/>
    <w:rsid w:val="008637DA"/>
    <w:rsid w:val="00872484"/>
    <w:rsid w:val="008740BC"/>
    <w:rsid w:val="00876BB2"/>
    <w:rsid w:val="008819D0"/>
    <w:rsid w:val="00881C88"/>
    <w:rsid w:val="008821F6"/>
    <w:rsid w:val="008871C3"/>
    <w:rsid w:val="00887467"/>
    <w:rsid w:val="0088790F"/>
    <w:rsid w:val="00887A0F"/>
    <w:rsid w:val="00891263"/>
    <w:rsid w:val="008922B4"/>
    <w:rsid w:val="008938AD"/>
    <w:rsid w:val="00893BD3"/>
    <w:rsid w:val="008A12BA"/>
    <w:rsid w:val="008A54CD"/>
    <w:rsid w:val="008A79DC"/>
    <w:rsid w:val="008B19AA"/>
    <w:rsid w:val="008B200D"/>
    <w:rsid w:val="008B248D"/>
    <w:rsid w:val="008B3B08"/>
    <w:rsid w:val="008C0346"/>
    <w:rsid w:val="008C7247"/>
    <w:rsid w:val="008D6E63"/>
    <w:rsid w:val="008E0734"/>
    <w:rsid w:val="008E1F0F"/>
    <w:rsid w:val="008E1FA5"/>
    <w:rsid w:val="008E20E0"/>
    <w:rsid w:val="008E3251"/>
    <w:rsid w:val="008E348A"/>
    <w:rsid w:val="008E69E2"/>
    <w:rsid w:val="008E73AA"/>
    <w:rsid w:val="008E7612"/>
    <w:rsid w:val="008F4362"/>
    <w:rsid w:val="008F67AB"/>
    <w:rsid w:val="008F69F0"/>
    <w:rsid w:val="008F73F7"/>
    <w:rsid w:val="008F753A"/>
    <w:rsid w:val="008F7D51"/>
    <w:rsid w:val="00905A65"/>
    <w:rsid w:val="00916387"/>
    <w:rsid w:val="0092030A"/>
    <w:rsid w:val="00920CD2"/>
    <w:rsid w:val="00923A83"/>
    <w:rsid w:val="00926161"/>
    <w:rsid w:val="00927539"/>
    <w:rsid w:val="00930EF7"/>
    <w:rsid w:val="00932FA4"/>
    <w:rsid w:val="0093367D"/>
    <w:rsid w:val="00934988"/>
    <w:rsid w:val="009359A1"/>
    <w:rsid w:val="00937CDC"/>
    <w:rsid w:val="00941849"/>
    <w:rsid w:val="009453E2"/>
    <w:rsid w:val="00947B20"/>
    <w:rsid w:val="00950EDF"/>
    <w:rsid w:val="0095239E"/>
    <w:rsid w:val="009535A3"/>
    <w:rsid w:val="00954B61"/>
    <w:rsid w:val="00954C66"/>
    <w:rsid w:val="00960C24"/>
    <w:rsid w:val="00961836"/>
    <w:rsid w:val="009631B4"/>
    <w:rsid w:val="00972B9C"/>
    <w:rsid w:val="0097541D"/>
    <w:rsid w:val="00976288"/>
    <w:rsid w:val="00980E01"/>
    <w:rsid w:val="00983ADA"/>
    <w:rsid w:val="00987A83"/>
    <w:rsid w:val="00992DA1"/>
    <w:rsid w:val="0099351F"/>
    <w:rsid w:val="009A002E"/>
    <w:rsid w:val="009A0EFD"/>
    <w:rsid w:val="009A3C99"/>
    <w:rsid w:val="009A5319"/>
    <w:rsid w:val="009A569B"/>
    <w:rsid w:val="009A595F"/>
    <w:rsid w:val="009B1E73"/>
    <w:rsid w:val="009B3D9D"/>
    <w:rsid w:val="009B4224"/>
    <w:rsid w:val="009B6D4C"/>
    <w:rsid w:val="009C1D73"/>
    <w:rsid w:val="009C25D7"/>
    <w:rsid w:val="009C281A"/>
    <w:rsid w:val="009C4D40"/>
    <w:rsid w:val="009D39FD"/>
    <w:rsid w:val="009D4B0D"/>
    <w:rsid w:val="009D67E3"/>
    <w:rsid w:val="009D746E"/>
    <w:rsid w:val="009E0937"/>
    <w:rsid w:val="009E1804"/>
    <w:rsid w:val="009E33CA"/>
    <w:rsid w:val="009E41F9"/>
    <w:rsid w:val="009E4A43"/>
    <w:rsid w:val="009F44E9"/>
    <w:rsid w:val="009F4981"/>
    <w:rsid w:val="009F5700"/>
    <w:rsid w:val="009F773D"/>
    <w:rsid w:val="00A02759"/>
    <w:rsid w:val="00A0776E"/>
    <w:rsid w:val="00A115C2"/>
    <w:rsid w:val="00A123D3"/>
    <w:rsid w:val="00A13F12"/>
    <w:rsid w:val="00A16729"/>
    <w:rsid w:val="00A1748B"/>
    <w:rsid w:val="00A21952"/>
    <w:rsid w:val="00A253F4"/>
    <w:rsid w:val="00A31FF2"/>
    <w:rsid w:val="00A3576D"/>
    <w:rsid w:val="00A36834"/>
    <w:rsid w:val="00A37BC0"/>
    <w:rsid w:val="00A42040"/>
    <w:rsid w:val="00A44E14"/>
    <w:rsid w:val="00A461AD"/>
    <w:rsid w:val="00A515ED"/>
    <w:rsid w:val="00A52902"/>
    <w:rsid w:val="00A537CA"/>
    <w:rsid w:val="00A54C5E"/>
    <w:rsid w:val="00A639DF"/>
    <w:rsid w:val="00A640F3"/>
    <w:rsid w:val="00A648A4"/>
    <w:rsid w:val="00A65B4F"/>
    <w:rsid w:val="00A666A8"/>
    <w:rsid w:val="00A73483"/>
    <w:rsid w:val="00A7441D"/>
    <w:rsid w:val="00A81F99"/>
    <w:rsid w:val="00A838DD"/>
    <w:rsid w:val="00A848FB"/>
    <w:rsid w:val="00A8628E"/>
    <w:rsid w:val="00A87203"/>
    <w:rsid w:val="00A90121"/>
    <w:rsid w:val="00A90964"/>
    <w:rsid w:val="00A92CB7"/>
    <w:rsid w:val="00A934BE"/>
    <w:rsid w:val="00A945C8"/>
    <w:rsid w:val="00AA18F4"/>
    <w:rsid w:val="00AA42A5"/>
    <w:rsid w:val="00AA43EA"/>
    <w:rsid w:val="00AA4546"/>
    <w:rsid w:val="00AA498F"/>
    <w:rsid w:val="00AA6679"/>
    <w:rsid w:val="00AB17B8"/>
    <w:rsid w:val="00AB2543"/>
    <w:rsid w:val="00AB390E"/>
    <w:rsid w:val="00AC1EC8"/>
    <w:rsid w:val="00AC4739"/>
    <w:rsid w:val="00AC4C48"/>
    <w:rsid w:val="00AC6D5F"/>
    <w:rsid w:val="00AC7CE7"/>
    <w:rsid w:val="00AD098C"/>
    <w:rsid w:val="00AD128E"/>
    <w:rsid w:val="00AD3DE7"/>
    <w:rsid w:val="00AD45B0"/>
    <w:rsid w:val="00AD47B0"/>
    <w:rsid w:val="00AD5892"/>
    <w:rsid w:val="00AD7CEC"/>
    <w:rsid w:val="00AE0F31"/>
    <w:rsid w:val="00AE115F"/>
    <w:rsid w:val="00AE1AC2"/>
    <w:rsid w:val="00AE3ADD"/>
    <w:rsid w:val="00AE5958"/>
    <w:rsid w:val="00AE6ADA"/>
    <w:rsid w:val="00AF7414"/>
    <w:rsid w:val="00B01035"/>
    <w:rsid w:val="00B03BA9"/>
    <w:rsid w:val="00B06E22"/>
    <w:rsid w:val="00B10A16"/>
    <w:rsid w:val="00B15B7E"/>
    <w:rsid w:val="00B21677"/>
    <w:rsid w:val="00B25684"/>
    <w:rsid w:val="00B2773A"/>
    <w:rsid w:val="00B324AB"/>
    <w:rsid w:val="00B369F1"/>
    <w:rsid w:val="00B37F2D"/>
    <w:rsid w:val="00B4129A"/>
    <w:rsid w:val="00B412F6"/>
    <w:rsid w:val="00B45B36"/>
    <w:rsid w:val="00B53AEA"/>
    <w:rsid w:val="00B5477C"/>
    <w:rsid w:val="00B5757D"/>
    <w:rsid w:val="00B57F01"/>
    <w:rsid w:val="00B605DB"/>
    <w:rsid w:val="00B6265F"/>
    <w:rsid w:val="00B66E43"/>
    <w:rsid w:val="00B703DF"/>
    <w:rsid w:val="00B70CC8"/>
    <w:rsid w:val="00B7179C"/>
    <w:rsid w:val="00B72A7A"/>
    <w:rsid w:val="00B7714A"/>
    <w:rsid w:val="00B8062A"/>
    <w:rsid w:val="00B816D9"/>
    <w:rsid w:val="00B81E53"/>
    <w:rsid w:val="00B8436A"/>
    <w:rsid w:val="00B84530"/>
    <w:rsid w:val="00B8551E"/>
    <w:rsid w:val="00B862B1"/>
    <w:rsid w:val="00B87DC0"/>
    <w:rsid w:val="00B9284C"/>
    <w:rsid w:val="00B93E56"/>
    <w:rsid w:val="00B95771"/>
    <w:rsid w:val="00B96935"/>
    <w:rsid w:val="00BA08DA"/>
    <w:rsid w:val="00BA43C3"/>
    <w:rsid w:val="00BA49BC"/>
    <w:rsid w:val="00BB1C4B"/>
    <w:rsid w:val="00BB3F48"/>
    <w:rsid w:val="00BB44DE"/>
    <w:rsid w:val="00BB5531"/>
    <w:rsid w:val="00BB5C3B"/>
    <w:rsid w:val="00BC36CE"/>
    <w:rsid w:val="00BC41D2"/>
    <w:rsid w:val="00BC47A7"/>
    <w:rsid w:val="00BC5878"/>
    <w:rsid w:val="00BC5EDA"/>
    <w:rsid w:val="00BC7755"/>
    <w:rsid w:val="00BC7790"/>
    <w:rsid w:val="00BD0E7A"/>
    <w:rsid w:val="00BD24C3"/>
    <w:rsid w:val="00BD7EA4"/>
    <w:rsid w:val="00BE1AD7"/>
    <w:rsid w:val="00BE27C2"/>
    <w:rsid w:val="00BE423B"/>
    <w:rsid w:val="00BE7775"/>
    <w:rsid w:val="00BF0524"/>
    <w:rsid w:val="00BF1E8D"/>
    <w:rsid w:val="00BF3EC2"/>
    <w:rsid w:val="00BF52B6"/>
    <w:rsid w:val="00BF59D6"/>
    <w:rsid w:val="00C004DC"/>
    <w:rsid w:val="00C00C67"/>
    <w:rsid w:val="00C01635"/>
    <w:rsid w:val="00C01B7C"/>
    <w:rsid w:val="00C01D7F"/>
    <w:rsid w:val="00C01F6C"/>
    <w:rsid w:val="00C03495"/>
    <w:rsid w:val="00C04DCF"/>
    <w:rsid w:val="00C06F08"/>
    <w:rsid w:val="00C0722B"/>
    <w:rsid w:val="00C07302"/>
    <w:rsid w:val="00C113C8"/>
    <w:rsid w:val="00C128A5"/>
    <w:rsid w:val="00C13FA7"/>
    <w:rsid w:val="00C17385"/>
    <w:rsid w:val="00C2199F"/>
    <w:rsid w:val="00C23EAC"/>
    <w:rsid w:val="00C270A6"/>
    <w:rsid w:val="00C2770F"/>
    <w:rsid w:val="00C33368"/>
    <w:rsid w:val="00C33EE5"/>
    <w:rsid w:val="00C350DD"/>
    <w:rsid w:val="00C354BC"/>
    <w:rsid w:val="00C40EB0"/>
    <w:rsid w:val="00C41AD3"/>
    <w:rsid w:val="00C42B12"/>
    <w:rsid w:val="00C47DD1"/>
    <w:rsid w:val="00C53D66"/>
    <w:rsid w:val="00C55837"/>
    <w:rsid w:val="00C60BAC"/>
    <w:rsid w:val="00C60BCB"/>
    <w:rsid w:val="00C61023"/>
    <w:rsid w:val="00C619A1"/>
    <w:rsid w:val="00C65E17"/>
    <w:rsid w:val="00C70FC5"/>
    <w:rsid w:val="00C7141B"/>
    <w:rsid w:val="00C72623"/>
    <w:rsid w:val="00C7573D"/>
    <w:rsid w:val="00C75CAF"/>
    <w:rsid w:val="00C77469"/>
    <w:rsid w:val="00C77EB0"/>
    <w:rsid w:val="00C804E6"/>
    <w:rsid w:val="00C81277"/>
    <w:rsid w:val="00C81D69"/>
    <w:rsid w:val="00C856E9"/>
    <w:rsid w:val="00C85BFA"/>
    <w:rsid w:val="00C91BF7"/>
    <w:rsid w:val="00C95F51"/>
    <w:rsid w:val="00C967B9"/>
    <w:rsid w:val="00C97705"/>
    <w:rsid w:val="00CA04BC"/>
    <w:rsid w:val="00CA2737"/>
    <w:rsid w:val="00CA2EA6"/>
    <w:rsid w:val="00CA2EF1"/>
    <w:rsid w:val="00CA3380"/>
    <w:rsid w:val="00CA48A9"/>
    <w:rsid w:val="00CA6471"/>
    <w:rsid w:val="00CB15BE"/>
    <w:rsid w:val="00CB61E6"/>
    <w:rsid w:val="00CB6EDE"/>
    <w:rsid w:val="00CB6F4D"/>
    <w:rsid w:val="00CB7684"/>
    <w:rsid w:val="00CC1826"/>
    <w:rsid w:val="00CC1952"/>
    <w:rsid w:val="00CC215A"/>
    <w:rsid w:val="00CC5ED0"/>
    <w:rsid w:val="00CC7865"/>
    <w:rsid w:val="00CD015D"/>
    <w:rsid w:val="00CD0B50"/>
    <w:rsid w:val="00CD4D99"/>
    <w:rsid w:val="00CD51F2"/>
    <w:rsid w:val="00CD53D7"/>
    <w:rsid w:val="00CE2DD8"/>
    <w:rsid w:val="00CE31EA"/>
    <w:rsid w:val="00CE33D8"/>
    <w:rsid w:val="00CE6FD5"/>
    <w:rsid w:val="00CF2107"/>
    <w:rsid w:val="00CF4755"/>
    <w:rsid w:val="00CF76B7"/>
    <w:rsid w:val="00D03BD9"/>
    <w:rsid w:val="00D0450B"/>
    <w:rsid w:val="00D13BA8"/>
    <w:rsid w:val="00D172B9"/>
    <w:rsid w:val="00D17BF7"/>
    <w:rsid w:val="00D209E7"/>
    <w:rsid w:val="00D23132"/>
    <w:rsid w:val="00D239EE"/>
    <w:rsid w:val="00D27834"/>
    <w:rsid w:val="00D3106C"/>
    <w:rsid w:val="00D31547"/>
    <w:rsid w:val="00D31900"/>
    <w:rsid w:val="00D3299A"/>
    <w:rsid w:val="00D32AAE"/>
    <w:rsid w:val="00D33D52"/>
    <w:rsid w:val="00D34861"/>
    <w:rsid w:val="00D4149C"/>
    <w:rsid w:val="00D444F1"/>
    <w:rsid w:val="00D4528B"/>
    <w:rsid w:val="00D459D0"/>
    <w:rsid w:val="00D5174B"/>
    <w:rsid w:val="00D51E93"/>
    <w:rsid w:val="00D522CA"/>
    <w:rsid w:val="00D52908"/>
    <w:rsid w:val="00D554FF"/>
    <w:rsid w:val="00D557C3"/>
    <w:rsid w:val="00D5608A"/>
    <w:rsid w:val="00D56C77"/>
    <w:rsid w:val="00D63F9D"/>
    <w:rsid w:val="00D644F3"/>
    <w:rsid w:val="00D64CDE"/>
    <w:rsid w:val="00D66D62"/>
    <w:rsid w:val="00D67264"/>
    <w:rsid w:val="00D72CBE"/>
    <w:rsid w:val="00D7382B"/>
    <w:rsid w:val="00D80E27"/>
    <w:rsid w:val="00D8111F"/>
    <w:rsid w:val="00D8206B"/>
    <w:rsid w:val="00D83281"/>
    <w:rsid w:val="00D84D6C"/>
    <w:rsid w:val="00D919D3"/>
    <w:rsid w:val="00D9570F"/>
    <w:rsid w:val="00D96258"/>
    <w:rsid w:val="00DA0165"/>
    <w:rsid w:val="00DA0B06"/>
    <w:rsid w:val="00DA0EEF"/>
    <w:rsid w:val="00DA18D4"/>
    <w:rsid w:val="00DA1F61"/>
    <w:rsid w:val="00DC095C"/>
    <w:rsid w:val="00DC2FC1"/>
    <w:rsid w:val="00DC3983"/>
    <w:rsid w:val="00DC66DE"/>
    <w:rsid w:val="00DD26E5"/>
    <w:rsid w:val="00DD2D73"/>
    <w:rsid w:val="00DD3A38"/>
    <w:rsid w:val="00DD49B0"/>
    <w:rsid w:val="00DD531A"/>
    <w:rsid w:val="00DD6449"/>
    <w:rsid w:val="00DD753C"/>
    <w:rsid w:val="00DE3BA0"/>
    <w:rsid w:val="00DE4D5B"/>
    <w:rsid w:val="00DE721D"/>
    <w:rsid w:val="00DF1E6C"/>
    <w:rsid w:val="00DF2BFA"/>
    <w:rsid w:val="00DF2CA8"/>
    <w:rsid w:val="00DF5BE1"/>
    <w:rsid w:val="00DF7C5D"/>
    <w:rsid w:val="00E00C27"/>
    <w:rsid w:val="00E0437D"/>
    <w:rsid w:val="00E05104"/>
    <w:rsid w:val="00E06057"/>
    <w:rsid w:val="00E1015C"/>
    <w:rsid w:val="00E124A3"/>
    <w:rsid w:val="00E12C29"/>
    <w:rsid w:val="00E15B48"/>
    <w:rsid w:val="00E23CA2"/>
    <w:rsid w:val="00E25320"/>
    <w:rsid w:val="00E31AA1"/>
    <w:rsid w:val="00E348A0"/>
    <w:rsid w:val="00E3503E"/>
    <w:rsid w:val="00E35372"/>
    <w:rsid w:val="00E35BD1"/>
    <w:rsid w:val="00E40304"/>
    <w:rsid w:val="00E40D7C"/>
    <w:rsid w:val="00E40DD4"/>
    <w:rsid w:val="00E45A69"/>
    <w:rsid w:val="00E47354"/>
    <w:rsid w:val="00E5184A"/>
    <w:rsid w:val="00E53DF6"/>
    <w:rsid w:val="00E53E9E"/>
    <w:rsid w:val="00E6356D"/>
    <w:rsid w:val="00E6563A"/>
    <w:rsid w:val="00E67E24"/>
    <w:rsid w:val="00E70D58"/>
    <w:rsid w:val="00E714D1"/>
    <w:rsid w:val="00E72744"/>
    <w:rsid w:val="00E80483"/>
    <w:rsid w:val="00E86071"/>
    <w:rsid w:val="00E87E5D"/>
    <w:rsid w:val="00E90472"/>
    <w:rsid w:val="00E91E57"/>
    <w:rsid w:val="00E93870"/>
    <w:rsid w:val="00E96B69"/>
    <w:rsid w:val="00EA27DD"/>
    <w:rsid w:val="00EA3883"/>
    <w:rsid w:val="00EA49B7"/>
    <w:rsid w:val="00EA6361"/>
    <w:rsid w:val="00EA7990"/>
    <w:rsid w:val="00EB4535"/>
    <w:rsid w:val="00EC40A8"/>
    <w:rsid w:val="00EC557D"/>
    <w:rsid w:val="00EC5FC1"/>
    <w:rsid w:val="00EC6CA1"/>
    <w:rsid w:val="00EC7A69"/>
    <w:rsid w:val="00ED3E83"/>
    <w:rsid w:val="00ED5EAA"/>
    <w:rsid w:val="00ED69F7"/>
    <w:rsid w:val="00EE04AE"/>
    <w:rsid w:val="00EE6A9B"/>
    <w:rsid w:val="00EF17A7"/>
    <w:rsid w:val="00EF17BA"/>
    <w:rsid w:val="00EF22E4"/>
    <w:rsid w:val="00EF3543"/>
    <w:rsid w:val="00EF7937"/>
    <w:rsid w:val="00F018C1"/>
    <w:rsid w:val="00F01F79"/>
    <w:rsid w:val="00F022EE"/>
    <w:rsid w:val="00F0621F"/>
    <w:rsid w:val="00F10B9D"/>
    <w:rsid w:val="00F16E03"/>
    <w:rsid w:val="00F21ACD"/>
    <w:rsid w:val="00F236D2"/>
    <w:rsid w:val="00F25E67"/>
    <w:rsid w:val="00F46A0D"/>
    <w:rsid w:val="00F50E61"/>
    <w:rsid w:val="00F51047"/>
    <w:rsid w:val="00F53F93"/>
    <w:rsid w:val="00F55620"/>
    <w:rsid w:val="00F562FC"/>
    <w:rsid w:val="00F56CFE"/>
    <w:rsid w:val="00F60744"/>
    <w:rsid w:val="00F61930"/>
    <w:rsid w:val="00F6226F"/>
    <w:rsid w:val="00F62752"/>
    <w:rsid w:val="00F63D40"/>
    <w:rsid w:val="00F64AF1"/>
    <w:rsid w:val="00F64FFE"/>
    <w:rsid w:val="00F6709D"/>
    <w:rsid w:val="00F67137"/>
    <w:rsid w:val="00F67678"/>
    <w:rsid w:val="00F747DF"/>
    <w:rsid w:val="00F76AC9"/>
    <w:rsid w:val="00F77AF2"/>
    <w:rsid w:val="00F807BD"/>
    <w:rsid w:val="00F83ECD"/>
    <w:rsid w:val="00F8716C"/>
    <w:rsid w:val="00F916F7"/>
    <w:rsid w:val="00F91EF6"/>
    <w:rsid w:val="00F9429E"/>
    <w:rsid w:val="00F943E7"/>
    <w:rsid w:val="00F97316"/>
    <w:rsid w:val="00FA0333"/>
    <w:rsid w:val="00FA1332"/>
    <w:rsid w:val="00FA2643"/>
    <w:rsid w:val="00FA3F82"/>
    <w:rsid w:val="00FA62F5"/>
    <w:rsid w:val="00FB24E9"/>
    <w:rsid w:val="00FB3225"/>
    <w:rsid w:val="00FB79C9"/>
    <w:rsid w:val="00FC6018"/>
    <w:rsid w:val="00FD3F95"/>
    <w:rsid w:val="00FD4523"/>
    <w:rsid w:val="00FD52FC"/>
    <w:rsid w:val="00FD5589"/>
    <w:rsid w:val="00FD7801"/>
    <w:rsid w:val="00FE0CB7"/>
    <w:rsid w:val="00FE1082"/>
    <w:rsid w:val="00FE4739"/>
    <w:rsid w:val="00FE4D91"/>
    <w:rsid w:val="00FE5207"/>
    <w:rsid w:val="00FE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5AF2C"/>
  <w15:chartTrackingRefBased/>
  <w15:docId w15:val="{DD7E8FFE-ACEC-493E-935F-FC184AC4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Plain Text" w:uiPriority="99"/>
    <w:lsdException w:name="Normal (Web)"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97218"/>
    <w:rPr>
      <w:sz w:val="24"/>
      <w:szCs w:val="24"/>
      <w:lang w:val="en-GB" w:eastAsia="en-GB"/>
    </w:rPr>
  </w:style>
  <w:style w:type="paragraph" w:styleId="Heading1">
    <w:name w:val="heading 1"/>
    <w:basedOn w:val="Normal"/>
    <w:next w:val="Normal"/>
    <w:link w:val="Heading1Char"/>
    <w:qFormat/>
    <w:rsid w:val="00FD780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1F0E22"/>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BA08DA"/>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BA08DA"/>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BalloonText">
    <w:name w:val="Balloon Text"/>
    <w:basedOn w:val="Normal"/>
    <w:semiHidden/>
    <w:rsid w:val="00B5477C"/>
    <w:rPr>
      <w:sz w:val="16"/>
      <w:szCs w:val="16"/>
    </w:rPr>
  </w:style>
  <w:style w:type="character" w:styleId="Hyperlink">
    <w:name w:val="Hyperlink"/>
    <w:rsid w:val="00B5477C"/>
    <w:rPr>
      <w:color w:val="0000FF"/>
      <w:u w:val="single"/>
    </w:rPr>
  </w:style>
  <w:style w:type="table" w:styleId="TableGrid">
    <w:name w:val="Table Grid"/>
    <w:basedOn w:val="TableNormal"/>
    <w:uiPriority w:val="59"/>
    <w:rsid w:val="00731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179C"/>
    <w:pPr>
      <w:autoSpaceDE w:val="0"/>
      <w:autoSpaceDN w:val="0"/>
      <w:adjustRightInd w:val="0"/>
    </w:pPr>
    <w:rPr>
      <w:rFonts w:ascii="DINPro" w:hAnsi="DINPro" w:cs="DINPro"/>
      <w:color w:val="000000"/>
      <w:sz w:val="24"/>
      <w:szCs w:val="24"/>
      <w:lang w:eastAsia="en-US"/>
    </w:rPr>
  </w:style>
  <w:style w:type="character" w:customStyle="1" w:styleId="z1">
    <w:name w:val="z1"/>
    <w:rsid w:val="00C270A6"/>
    <w:rPr>
      <w:sz w:val="18"/>
      <w:szCs w:val="18"/>
    </w:rPr>
  </w:style>
  <w:style w:type="paragraph" w:styleId="NormalWeb">
    <w:name w:val="Normal (Web)"/>
    <w:basedOn w:val="Normal"/>
    <w:uiPriority w:val="99"/>
    <w:rsid w:val="00C270A6"/>
    <w:pPr>
      <w:spacing w:before="100" w:beforeAutospacing="1" w:after="100" w:afterAutospacing="1"/>
    </w:pPr>
    <w:rPr>
      <w:lang w:val="en-US" w:eastAsia="zh-CN"/>
    </w:rPr>
  </w:style>
  <w:style w:type="paragraph" w:customStyle="1" w:styleId="a">
    <w:name w:val="列出段落"/>
    <w:basedOn w:val="Normal"/>
    <w:qFormat/>
    <w:rsid w:val="00C75CAF"/>
    <w:pPr>
      <w:widowControl w:val="0"/>
      <w:ind w:firstLineChars="200" w:firstLine="420"/>
      <w:jc w:val="both"/>
    </w:pPr>
    <w:rPr>
      <w:rFonts w:ascii="Calibri" w:hAnsi="Calibri"/>
      <w:kern w:val="2"/>
      <w:sz w:val="21"/>
      <w:szCs w:val="22"/>
      <w:lang w:val="en-US" w:eastAsia="zh-CN"/>
    </w:rPr>
  </w:style>
  <w:style w:type="paragraph" w:styleId="NoSpacing">
    <w:name w:val="No Spacing"/>
    <w:uiPriority w:val="1"/>
    <w:qFormat/>
    <w:rsid w:val="00EF3543"/>
    <w:pPr>
      <w:widowControl w:val="0"/>
      <w:jc w:val="both"/>
    </w:pPr>
    <w:rPr>
      <w:rFonts w:ascii="Calibri" w:hAnsi="Calibri"/>
      <w:kern w:val="2"/>
      <w:sz w:val="21"/>
      <w:szCs w:val="22"/>
    </w:rPr>
  </w:style>
  <w:style w:type="paragraph" w:styleId="Title">
    <w:name w:val="Title"/>
    <w:basedOn w:val="Normal"/>
    <w:next w:val="Normal"/>
    <w:link w:val="TitleChar"/>
    <w:uiPriority w:val="10"/>
    <w:qFormat/>
    <w:rsid w:val="00CA2EF1"/>
    <w:pPr>
      <w:widowControl w:val="0"/>
      <w:spacing w:before="240" w:after="60"/>
      <w:jc w:val="center"/>
      <w:outlineLvl w:val="0"/>
    </w:pPr>
    <w:rPr>
      <w:rFonts w:ascii="Cambria" w:hAnsi="Cambria"/>
      <w:b/>
      <w:bCs/>
      <w:kern w:val="2"/>
      <w:sz w:val="32"/>
      <w:szCs w:val="32"/>
      <w:lang w:val="en-US" w:eastAsia="zh-CN"/>
    </w:rPr>
  </w:style>
  <w:style w:type="character" w:customStyle="1" w:styleId="TitleChar">
    <w:name w:val="Title Char"/>
    <w:link w:val="Title"/>
    <w:uiPriority w:val="10"/>
    <w:rsid w:val="00CA2EF1"/>
    <w:rPr>
      <w:rFonts w:ascii="Cambria" w:hAnsi="Cambria" w:cs="Times New Roman"/>
      <w:b/>
      <w:bCs/>
      <w:kern w:val="2"/>
      <w:sz w:val="32"/>
      <w:szCs w:val="32"/>
    </w:rPr>
  </w:style>
  <w:style w:type="paragraph" w:styleId="Date">
    <w:name w:val="Date"/>
    <w:basedOn w:val="Normal"/>
    <w:next w:val="Normal"/>
    <w:link w:val="DateChar"/>
    <w:rsid w:val="00F67678"/>
  </w:style>
  <w:style w:type="character" w:customStyle="1" w:styleId="DateChar">
    <w:name w:val="Date Char"/>
    <w:link w:val="Date"/>
    <w:rsid w:val="00F67678"/>
    <w:rPr>
      <w:sz w:val="24"/>
      <w:szCs w:val="24"/>
      <w:lang w:val="en-GB" w:eastAsia="en-GB"/>
    </w:rPr>
  </w:style>
  <w:style w:type="character" w:customStyle="1" w:styleId="apple-style-span">
    <w:name w:val="apple-style-span"/>
    <w:rsid w:val="00BF52B6"/>
  </w:style>
  <w:style w:type="paragraph" w:styleId="PlainText">
    <w:name w:val="Plain Text"/>
    <w:basedOn w:val="Normal"/>
    <w:link w:val="PlainTextChar"/>
    <w:uiPriority w:val="99"/>
    <w:unhideWhenUsed/>
    <w:rsid w:val="00C0722B"/>
    <w:rPr>
      <w:rFonts w:ascii="Calibri" w:hAnsi="Calibri" w:cs="Consolas"/>
      <w:sz w:val="22"/>
      <w:szCs w:val="21"/>
      <w:lang w:val="en-US" w:eastAsia="zh-CN"/>
    </w:rPr>
  </w:style>
  <w:style w:type="character" w:customStyle="1" w:styleId="PlainTextChar">
    <w:name w:val="Plain Text Char"/>
    <w:link w:val="PlainText"/>
    <w:uiPriority w:val="99"/>
    <w:rsid w:val="00C0722B"/>
    <w:rPr>
      <w:rFonts w:ascii="Calibri" w:hAnsi="Calibri" w:cs="Consolas"/>
      <w:sz w:val="22"/>
      <w:szCs w:val="21"/>
    </w:rPr>
  </w:style>
  <w:style w:type="paragraph" w:styleId="FootnoteText">
    <w:name w:val="footnote text"/>
    <w:basedOn w:val="Normal"/>
    <w:link w:val="FootnoteTextChar"/>
    <w:rsid w:val="00800AB0"/>
    <w:pPr>
      <w:widowControl w:val="0"/>
      <w:jc w:val="both"/>
    </w:pPr>
    <w:rPr>
      <w:rFonts w:ascii="Calibri" w:hAnsi="Calibri"/>
      <w:kern w:val="2"/>
      <w:sz w:val="20"/>
      <w:szCs w:val="20"/>
      <w:lang w:val="en-US" w:eastAsia="zh-CN"/>
    </w:rPr>
  </w:style>
  <w:style w:type="character" w:customStyle="1" w:styleId="FootnoteTextChar">
    <w:name w:val="Footnote Text Char"/>
    <w:link w:val="FootnoteText"/>
    <w:rsid w:val="00800AB0"/>
    <w:rPr>
      <w:rFonts w:ascii="Calibri" w:hAnsi="Calibri"/>
      <w:kern w:val="2"/>
    </w:rPr>
  </w:style>
  <w:style w:type="character" w:styleId="FootnoteReference">
    <w:name w:val="footnote reference"/>
    <w:rsid w:val="00800AB0"/>
    <w:rPr>
      <w:vertAlign w:val="superscript"/>
    </w:rPr>
  </w:style>
  <w:style w:type="paragraph" w:customStyle="1" w:styleId="xlarchBrief-CourseDetails">
    <w:name w:val="xlarchBrief-CourseDetails"/>
    <w:basedOn w:val="Heading2"/>
    <w:qFormat/>
    <w:rsid w:val="001F0E22"/>
    <w:pPr>
      <w:tabs>
        <w:tab w:val="left" w:pos="3402"/>
      </w:tabs>
      <w:spacing w:before="60" w:after="0"/>
      <w:ind w:left="2835" w:hanging="2835"/>
    </w:pPr>
    <w:rPr>
      <w:rFonts w:ascii="Arial" w:eastAsia="PMingLiU" w:hAnsi="Arial"/>
      <w:b w:val="0"/>
      <w:i w:val="0"/>
      <w:iCs w:val="0"/>
      <w:sz w:val="18"/>
      <w:szCs w:val="18"/>
      <w:lang w:eastAsia="en-US"/>
    </w:rPr>
  </w:style>
  <w:style w:type="character" w:customStyle="1" w:styleId="xlarchBrief-BOLD">
    <w:name w:val="xlarchBrief-BOLD"/>
    <w:qFormat/>
    <w:rsid w:val="001F0E22"/>
    <w:rPr>
      <w:b/>
    </w:rPr>
  </w:style>
  <w:style w:type="character" w:customStyle="1" w:styleId="Heading2Char">
    <w:name w:val="Heading 2 Char"/>
    <w:link w:val="Heading2"/>
    <w:semiHidden/>
    <w:rsid w:val="001F0E22"/>
    <w:rPr>
      <w:rFonts w:ascii="Cambria" w:eastAsia="SimSun" w:hAnsi="Cambria" w:cs="Times New Roman"/>
      <w:b/>
      <w:bCs/>
      <w:i/>
      <w:iCs/>
      <w:sz w:val="28"/>
      <w:szCs w:val="28"/>
      <w:lang w:val="en-GB" w:eastAsia="en-GB"/>
    </w:rPr>
  </w:style>
  <w:style w:type="paragraph" w:customStyle="1" w:styleId="xlarchBrief-ModuleNo">
    <w:name w:val="xlarchBrief-ModuleNo"/>
    <w:basedOn w:val="Heading1"/>
    <w:qFormat/>
    <w:rsid w:val="00FD7801"/>
    <w:pPr>
      <w:tabs>
        <w:tab w:val="right" w:pos="9072"/>
      </w:tabs>
      <w:spacing w:before="0" w:after="0"/>
      <w:jc w:val="right"/>
    </w:pPr>
    <w:rPr>
      <w:rFonts w:ascii="Arial" w:eastAsia="PMingLiU" w:hAnsi="Arial" w:cs="Arial"/>
      <w:b w:val="0"/>
      <w:bCs w:val="0"/>
      <w:kern w:val="0"/>
      <w:sz w:val="80"/>
      <w:szCs w:val="80"/>
      <w:lang w:eastAsia="en-US"/>
    </w:rPr>
  </w:style>
  <w:style w:type="paragraph" w:customStyle="1" w:styleId="xlarchBrief-ModuleTitle">
    <w:name w:val="xlarchBrief-ModuleTitle"/>
    <w:basedOn w:val="xlarchBrief-ModuleNo"/>
    <w:qFormat/>
    <w:rsid w:val="00FD7801"/>
    <w:rPr>
      <w:sz w:val="32"/>
    </w:rPr>
  </w:style>
  <w:style w:type="paragraph" w:customStyle="1" w:styleId="xlarchBrief-Yeardescription">
    <w:name w:val="xlarchBrief-Yeardescription"/>
    <w:qFormat/>
    <w:rsid w:val="00FD7801"/>
    <w:pPr>
      <w:jc w:val="right"/>
    </w:pPr>
    <w:rPr>
      <w:rFonts w:ascii="Arial" w:eastAsia="PMingLiU" w:hAnsi="Arial" w:cs="Arial"/>
      <w:sz w:val="24"/>
      <w:szCs w:val="80"/>
      <w:lang w:val="en-GB" w:eastAsia="en-US"/>
    </w:rPr>
  </w:style>
  <w:style w:type="character" w:customStyle="1" w:styleId="Heading1Char">
    <w:name w:val="Heading 1 Char"/>
    <w:link w:val="Heading1"/>
    <w:rsid w:val="00FD7801"/>
    <w:rPr>
      <w:rFonts w:ascii="Cambria" w:eastAsia="SimSun" w:hAnsi="Cambria" w:cs="Times New Roman"/>
      <w:b/>
      <w:bCs/>
      <w:kern w:val="32"/>
      <w:sz w:val="32"/>
      <w:szCs w:val="32"/>
      <w:lang w:val="en-GB" w:eastAsia="en-GB"/>
    </w:rPr>
  </w:style>
  <w:style w:type="character" w:customStyle="1" w:styleId="FooterChar">
    <w:name w:val="Footer Char"/>
    <w:link w:val="Footer"/>
    <w:uiPriority w:val="99"/>
    <w:rsid w:val="00C97705"/>
    <w:rPr>
      <w:sz w:val="18"/>
      <w:szCs w:val="18"/>
      <w:lang w:val="en-GB" w:eastAsia="en-GB"/>
    </w:rPr>
  </w:style>
  <w:style w:type="paragraph" w:customStyle="1" w:styleId="xlarchBrief-Headline1">
    <w:name w:val="xlarchBrief-Headline1"/>
    <w:qFormat/>
    <w:rsid w:val="00334148"/>
    <w:pPr>
      <w:spacing w:before="320" w:after="60"/>
    </w:pPr>
    <w:rPr>
      <w:rFonts w:ascii="Arial" w:eastAsia="PMingLiU" w:hAnsi="Arial" w:cs="Arial"/>
      <w:b/>
      <w:sz w:val="24"/>
      <w:szCs w:val="24"/>
      <w:lang w:val="en-GB" w:eastAsia="en-US"/>
    </w:rPr>
  </w:style>
  <w:style w:type="character" w:customStyle="1" w:styleId="Heading4Char">
    <w:name w:val="Heading 4 Char"/>
    <w:link w:val="Heading4"/>
    <w:semiHidden/>
    <w:rsid w:val="00BA08DA"/>
    <w:rPr>
      <w:rFonts w:ascii="Calibri" w:eastAsia="SimSun" w:hAnsi="Calibri" w:cs="Times New Roman"/>
      <w:b/>
      <w:bCs/>
      <w:sz w:val="28"/>
      <w:szCs w:val="28"/>
      <w:lang w:val="en-GB" w:eastAsia="en-GB"/>
    </w:rPr>
  </w:style>
  <w:style w:type="character" w:customStyle="1" w:styleId="Heading5Char">
    <w:name w:val="Heading 5 Char"/>
    <w:link w:val="Heading5"/>
    <w:semiHidden/>
    <w:rsid w:val="00BA08DA"/>
    <w:rPr>
      <w:rFonts w:ascii="Calibri" w:eastAsia="SimSun" w:hAnsi="Calibri" w:cs="Times New Roman"/>
      <w:b/>
      <w:bCs/>
      <w:i/>
      <w:iCs/>
      <w:sz w:val="26"/>
      <w:szCs w:val="26"/>
      <w:lang w:val="en-GB" w:eastAsia="en-GB"/>
    </w:rPr>
  </w:style>
  <w:style w:type="paragraph" w:customStyle="1" w:styleId="LEUBodyText">
    <w:name w:val="LEU_Body Text"/>
    <w:basedOn w:val="Normal"/>
    <w:rsid w:val="00BA08DA"/>
    <w:pPr>
      <w:spacing w:after="120" w:line="240" w:lineRule="exact"/>
    </w:pPr>
    <w:rPr>
      <w:rFonts w:ascii="Arial" w:eastAsia="Times New Roman" w:hAnsi="Arial"/>
      <w:sz w:val="20"/>
      <w:lang w:eastAsia="en-US"/>
    </w:rPr>
  </w:style>
  <w:style w:type="character" w:styleId="CommentReference">
    <w:name w:val="annotation reference"/>
    <w:rsid w:val="00BA08DA"/>
    <w:rPr>
      <w:sz w:val="16"/>
      <w:szCs w:val="16"/>
    </w:rPr>
  </w:style>
  <w:style w:type="paragraph" w:styleId="CommentText">
    <w:name w:val="annotation text"/>
    <w:basedOn w:val="Normal"/>
    <w:link w:val="CommentTextChar"/>
    <w:rsid w:val="00BA08DA"/>
    <w:rPr>
      <w:sz w:val="20"/>
      <w:szCs w:val="20"/>
    </w:rPr>
  </w:style>
  <w:style w:type="character" w:customStyle="1" w:styleId="CommentTextChar">
    <w:name w:val="Comment Text Char"/>
    <w:link w:val="CommentText"/>
    <w:rsid w:val="00BA08DA"/>
    <w:rPr>
      <w:lang w:val="en-GB" w:eastAsia="en-GB"/>
    </w:rPr>
  </w:style>
  <w:style w:type="paragraph" w:styleId="CommentSubject">
    <w:name w:val="annotation subject"/>
    <w:basedOn w:val="CommentText"/>
    <w:next w:val="CommentText"/>
    <w:link w:val="CommentSubjectChar"/>
    <w:rsid w:val="00BA08DA"/>
    <w:rPr>
      <w:b/>
      <w:bCs/>
    </w:rPr>
  </w:style>
  <w:style w:type="character" w:customStyle="1" w:styleId="CommentSubjectChar">
    <w:name w:val="Comment Subject Char"/>
    <w:link w:val="CommentSubject"/>
    <w:rsid w:val="00BA08DA"/>
    <w:rPr>
      <w:b/>
      <w:bCs/>
      <w:lang w:val="en-GB" w:eastAsia="en-GB"/>
    </w:rPr>
  </w:style>
  <w:style w:type="character" w:styleId="FollowedHyperlink">
    <w:name w:val="FollowedHyperlink"/>
    <w:rsid w:val="00E714D1"/>
    <w:rPr>
      <w:color w:val="800080"/>
      <w:u w:val="single"/>
    </w:rPr>
  </w:style>
  <w:style w:type="character" w:customStyle="1" w:styleId="apple-converted-space">
    <w:name w:val="apple-converted-space"/>
    <w:basedOn w:val="DefaultParagraphFont"/>
    <w:rsid w:val="004A199F"/>
  </w:style>
  <w:style w:type="paragraph" w:styleId="ListParagraph">
    <w:name w:val="List Paragraph"/>
    <w:basedOn w:val="Normal"/>
    <w:uiPriority w:val="34"/>
    <w:qFormat/>
    <w:rsid w:val="004A1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2066">
      <w:bodyDiv w:val="1"/>
      <w:marLeft w:val="0"/>
      <w:marRight w:val="0"/>
      <w:marTop w:val="0"/>
      <w:marBottom w:val="0"/>
      <w:divBdr>
        <w:top w:val="none" w:sz="0" w:space="0" w:color="auto"/>
        <w:left w:val="none" w:sz="0" w:space="0" w:color="auto"/>
        <w:bottom w:val="none" w:sz="0" w:space="0" w:color="auto"/>
        <w:right w:val="none" w:sz="0" w:space="0" w:color="auto"/>
      </w:divBdr>
    </w:div>
    <w:div w:id="207763056">
      <w:bodyDiv w:val="1"/>
      <w:marLeft w:val="0"/>
      <w:marRight w:val="0"/>
      <w:marTop w:val="0"/>
      <w:marBottom w:val="0"/>
      <w:divBdr>
        <w:top w:val="none" w:sz="0" w:space="0" w:color="auto"/>
        <w:left w:val="none" w:sz="0" w:space="0" w:color="auto"/>
        <w:bottom w:val="none" w:sz="0" w:space="0" w:color="auto"/>
        <w:right w:val="none" w:sz="0" w:space="0" w:color="auto"/>
      </w:divBdr>
    </w:div>
    <w:div w:id="227957308">
      <w:bodyDiv w:val="1"/>
      <w:marLeft w:val="0"/>
      <w:marRight w:val="0"/>
      <w:marTop w:val="0"/>
      <w:marBottom w:val="0"/>
      <w:divBdr>
        <w:top w:val="none" w:sz="0" w:space="0" w:color="auto"/>
        <w:left w:val="none" w:sz="0" w:space="0" w:color="auto"/>
        <w:bottom w:val="none" w:sz="0" w:space="0" w:color="auto"/>
        <w:right w:val="none" w:sz="0" w:space="0" w:color="auto"/>
      </w:divBdr>
    </w:div>
    <w:div w:id="301276619">
      <w:bodyDiv w:val="1"/>
      <w:marLeft w:val="0"/>
      <w:marRight w:val="0"/>
      <w:marTop w:val="0"/>
      <w:marBottom w:val="0"/>
      <w:divBdr>
        <w:top w:val="none" w:sz="0" w:space="0" w:color="auto"/>
        <w:left w:val="none" w:sz="0" w:space="0" w:color="auto"/>
        <w:bottom w:val="none" w:sz="0" w:space="0" w:color="auto"/>
        <w:right w:val="none" w:sz="0" w:space="0" w:color="auto"/>
      </w:divBdr>
    </w:div>
    <w:div w:id="520826818">
      <w:bodyDiv w:val="1"/>
      <w:marLeft w:val="0"/>
      <w:marRight w:val="0"/>
      <w:marTop w:val="0"/>
      <w:marBottom w:val="0"/>
      <w:divBdr>
        <w:top w:val="none" w:sz="0" w:space="0" w:color="auto"/>
        <w:left w:val="none" w:sz="0" w:space="0" w:color="auto"/>
        <w:bottom w:val="none" w:sz="0" w:space="0" w:color="auto"/>
        <w:right w:val="none" w:sz="0" w:space="0" w:color="auto"/>
      </w:divBdr>
    </w:div>
    <w:div w:id="789056081">
      <w:bodyDiv w:val="1"/>
      <w:marLeft w:val="0"/>
      <w:marRight w:val="0"/>
      <w:marTop w:val="0"/>
      <w:marBottom w:val="0"/>
      <w:divBdr>
        <w:top w:val="none" w:sz="0" w:space="0" w:color="auto"/>
        <w:left w:val="none" w:sz="0" w:space="0" w:color="auto"/>
        <w:bottom w:val="none" w:sz="0" w:space="0" w:color="auto"/>
        <w:right w:val="none" w:sz="0" w:space="0" w:color="auto"/>
      </w:divBdr>
    </w:div>
    <w:div w:id="927730631">
      <w:bodyDiv w:val="1"/>
      <w:marLeft w:val="0"/>
      <w:marRight w:val="0"/>
      <w:marTop w:val="0"/>
      <w:marBottom w:val="0"/>
      <w:divBdr>
        <w:top w:val="none" w:sz="0" w:space="0" w:color="auto"/>
        <w:left w:val="none" w:sz="0" w:space="0" w:color="auto"/>
        <w:bottom w:val="none" w:sz="0" w:space="0" w:color="auto"/>
        <w:right w:val="none" w:sz="0" w:space="0" w:color="auto"/>
      </w:divBdr>
    </w:div>
    <w:div w:id="1171602572">
      <w:bodyDiv w:val="1"/>
      <w:marLeft w:val="0"/>
      <w:marRight w:val="0"/>
      <w:marTop w:val="0"/>
      <w:marBottom w:val="0"/>
      <w:divBdr>
        <w:top w:val="none" w:sz="0" w:space="0" w:color="auto"/>
        <w:left w:val="none" w:sz="0" w:space="0" w:color="auto"/>
        <w:bottom w:val="none" w:sz="0" w:space="0" w:color="auto"/>
        <w:right w:val="none" w:sz="0" w:space="0" w:color="auto"/>
      </w:divBdr>
    </w:div>
    <w:div w:id="1189491702">
      <w:bodyDiv w:val="1"/>
      <w:marLeft w:val="0"/>
      <w:marRight w:val="0"/>
      <w:marTop w:val="0"/>
      <w:marBottom w:val="0"/>
      <w:divBdr>
        <w:top w:val="none" w:sz="0" w:space="0" w:color="auto"/>
        <w:left w:val="none" w:sz="0" w:space="0" w:color="auto"/>
        <w:bottom w:val="none" w:sz="0" w:space="0" w:color="auto"/>
        <w:right w:val="none" w:sz="0" w:space="0" w:color="auto"/>
      </w:divBdr>
    </w:div>
    <w:div w:id="1249995541">
      <w:bodyDiv w:val="1"/>
      <w:marLeft w:val="0"/>
      <w:marRight w:val="0"/>
      <w:marTop w:val="0"/>
      <w:marBottom w:val="0"/>
      <w:divBdr>
        <w:top w:val="none" w:sz="0" w:space="0" w:color="auto"/>
        <w:left w:val="none" w:sz="0" w:space="0" w:color="auto"/>
        <w:bottom w:val="none" w:sz="0" w:space="0" w:color="auto"/>
        <w:right w:val="none" w:sz="0" w:space="0" w:color="auto"/>
      </w:divBdr>
    </w:div>
    <w:div w:id="1371691111">
      <w:bodyDiv w:val="1"/>
      <w:marLeft w:val="0"/>
      <w:marRight w:val="0"/>
      <w:marTop w:val="0"/>
      <w:marBottom w:val="0"/>
      <w:divBdr>
        <w:top w:val="none" w:sz="0" w:space="0" w:color="auto"/>
        <w:left w:val="none" w:sz="0" w:space="0" w:color="auto"/>
        <w:bottom w:val="none" w:sz="0" w:space="0" w:color="auto"/>
        <w:right w:val="none" w:sz="0" w:space="0" w:color="auto"/>
      </w:divBdr>
    </w:div>
    <w:div w:id="1569538322">
      <w:bodyDiv w:val="1"/>
      <w:marLeft w:val="0"/>
      <w:marRight w:val="0"/>
      <w:marTop w:val="0"/>
      <w:marBottom w:val="0"/>
      <w:divBdr>
        <w:top w:val="none" w:sz="0" w:space="0" w:color="auto"/>
        <w:left w:val="none" w:sz="0" w:space="0" w:color="auto"/>
        <w:bottom w:val="none" w:sz="0" w:space="0" w:color="auto"/>
        <w:right w:val="none" w:sz="0" w:space="0" w:color="auto"/>
      </w:divBdr>
    </w:div>
    <w:div w:id="1617523878">
      <w:bodyDiv w:val="1"/>
      <w:marLeft w:val="0"/>
      <w:marRight w:val="0"/>
      <w:marTop w:val="0"/>
      <w:marBottom w:val="0"/>
      <w:divBdr>
        <w:top w:val="none" w:sz="0" w:space="0" w:color="auto"/>
        <w:left w:val="none" w:sz="0" w:space="0" w:color="auto"/>
        <w:bottom w:val="none" w:sz="0" w:space="0" w:color="auto"/>
        <w:right w:val="none" w:sz="0" w:space="0" w:color="auto"/>
      </w:divBdr>
    </w:div>
    <w:div w:id="1823964386">
      <w:bodyDiv w:val="1"/>
      <w:marLeft w:val="0"/>
      <w:marRight w:val="0"/>
      <w:marTop w:val="0"/>
      <w:marBottom w:val="0"/>
      <w:divBdr>
        <w:top w:val="none" w:sz="0" w:space="0" w:color="auto"/>
        <w:left w:val="none" w:sz="0" w:space="0" w:color="auto"/>
        <w:bottom w:val="none" w:sz="0" w:space="0" w:color="auto"/>
        <w:right w:val="none" w:sz="0" w:space="0" w:color="auto"/>
      </w:divBdr>
    </w:div>
    <w:div w:id="1956519164">
      <w:bodyDiv w:val="1"/>
      <w:marLeft w:val="0"/>
      <w:marRight w:val="0"/>
      <w:marTop w:val="0"/>
      <w:marBottom w:val="0"/>
      <w:divBdr>
        <w:top w:val="none" w:sz="0" w:space="0" w:color="auto"/>
        <w:left w:val="none" w:sz="0" w:space="0" w:color="auto"/>
        <w:bottom w:val="none" w:sz="0" w:space="0" w:color="auto"/>
        <w:right w:val="none" w:sz="0" w:space="0" w:color="auto"/>
      </w:divBdr>
      <w:divsChild>
        <w:div w:id="201406427">
          <w:marLeft w:val="0"/>
          <w:marRight w:val="0"/>
          <w:marTop w:val="0"/>
          <w:marBottom w:val="0"/>
          <w:divBdr>
            <w:top w:val="none" w:sz="0" w:space="0" w:color="auto"/>
            <w:left w:val="none" w:sz="0" w:space="0" w:color="auto"/>
            <w:bottom w:val="none" w:sz="0" w:space="0" w:color="auto"/>
            <w:right w:val="none" w:sz="0" w:space="0" w:color="auto"/>
          </w:divBdr>
        </w:div>
      </w:divsChild>
    </w:div>
    <w:div w:id="2103260030">
      <w:bodyDiv w:val="1"/>
      <w:marLeft w:val="0"/>
      <w:marRight w:val="0"/>
      <w:marTop w:val="0"/>
      <w:marBottom w:val="0"/>
      <w:divBdr>
        <w:top w:val="none" w:sz="0" w:space="0" w:color="auto"/>
        <w:left w:val="none" w:sz="0" w:space="0" w:color="auto"/>
        <w:bottom w:val="none" w:sz="0" w:space="0" w:color="auto"/>
        <w:right w:val="none" w:sz="0" w:space="0" w:color="auto"/>
      </w:divBdr>
    </w:div>
    <w:div w:id="21068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ice.xjtlu.edu.cn/"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bridge.xjtlu.edu.cn/urd/sits.urd/run/siw_l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isitors\Template\&#35199;&#20132;&#21033;&#29289;&#28006;&#22823;&#23398;&#20449;&#31546;&#27169;&#2925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ct:contentTypeSchema ct:_="" ma:_="" ma:contentTypeName="Document" ma:contentTypeID="0x010100E20D0F25BCCD284F84139D5216C3E7B0" ma:contentTypeVersion="" ma:contentTypeDescription="Create a new document." ma:contentTypeScope="" ma:versionID="2ac962477343126d9e6d930c481e8454" xmlns:ct="http://schemas.microsoft.com/office/2006/metadata/contentType" xmlns:ma="http://schemas.microsoft.com/office/2006/metadata/properties/metaAttributes">
<xsd:schema targetNamespace="http://schemas.microsoft.com/office/2006/metadata/properties" ma:root="true" ma:fieldsID="556a57f72b4065e75dc31455f79ae088" ns2:_="" ns3:_="" xmlns:xsd="http://www.w3.org/2001/XMLSchema" xmlns:xs="http://www.w3.org/2001/XMLSchema" xmlns:p="http://schemas.microsoft.com/office/2006/metadata/properties" xmlns:ns2="$ListId:Shared Documents;" xmlns:ns3="e8331262-de25-436d-8f05-154a071bbe3b">
<xsd:import namespace="$ListId:Shared Documents;"/>
<xsd:import namespace="e8331262-de25-436d-8f05-154a071bbe3b"/>
<xsd:element name="properties">
<xsd:complexType>
<xsd:sequence>
<xsd:element name="documentManagement">
<xsd:complexType>
<xsd:all>
<xsd:element ref="ns2:hc6d7eca65f9478abad7d03f5cf64e0f" minOccurs="0"/>
<xsd:element ref="ns3:TaxCatchAll"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hc6d7eca65f9478abad7d03f5cf64e0f" ma:index="9" nillable="true" ma:taxonomy="true" ma:internalName="hc6d7eca65f9478abad7d03f5cf64e0f" ma:taxonomyFieldName="Category" ma:displayName="Category" ma:default="" ma:fieldId="{1c6d7eca-65f9-478a-bad7-d03f5cf64e0f}" ma:sspId="415ee74b-2602-4e7a-8fdc-0d76d9df16f1" ma:termSetId="c9e38beb-e60a-46ec-a1a3-d119e6b2538e" ma:anchorId="00000000-0000-0000-0000-000000000000" ma:open="false" ma:isKeyword="false">
<xsd:complexType>
<xsd:sequence>
<xsd:element ref="pc:Terms" minOccurs="0" maxOccurs="1"></xsd:element>
</xsd:sequence>
</xsd:complexType>
</xsd:element>
</xsd:schema>
<xsd:schema targetNamespace="e8331262-de25-436d-8f05-154a071bbe3b"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CatchAll" ma:index="10" nillable="true" ma:displayName="Taxonomy Catch All Column" ma:hidden="true" ma:list="{E352A4D5-CAC5-41E7-8D87-5AF0A15D9685}" ma:internalName="TaxCatchAll" ma:showField="CatchAllData" ma:web="{f41af4db-dab9-40ae-852f-ba2b810e1e42}">
<xsd:complexType>
<xsd:complexContent>
<xsd:extension base="dms:MultiChoiceLookup">
<xsd:sequence>
<xsd:element name="Value" type="dms:Lookup" maxOccurs="unbounded" minOccurs="0" nillable="true"/>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p:properties xmlns:p="http://schemas.microsoft.com/office/2006/metadata/properties" xmlns:xsi="http://www.w3.org/2001/XMLSchema-instance" xmlns:pc="http://schemas.microsoft.com/office/infopath/2007/PartnerControls"><documentManagement><hc6d7eca65f9478abad7d03f5cf64e0f xmlns="$ListId:Shared Documents;"><Terms xmlns="http://schemas.microsoft.com/office/infopath/2007/PartnerControls"></Terms></hc6d7eca65f9478abad7d03f5cf64e0f><TaxCatchAll xmlns="e8331262-de25-436d-8f05-154a071bbe3b"/></documentManagement></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54D35-2C14-4E46-88F3-2B9D05A98CF7}">
  <ds:schemaRefs>
    <ds:schemaRef ds:uri="http://schemas.microsoft.com/office/2006/metadata/longProperties"/>
  </ds:schemaRefs>
</ds:datastoreItem>
</file>

<file path=customXml/itemProps2.xml><?xml version="1.0" encoding="utf-8"?>
<ds:datastoreItem xmlns:ds="http://schemas.openxmlformats.org/officeDocument/2006/customXml" ds:itemID="{58FD56CD-03DC-46EA-AE1F-DE8C8553F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e8331262-de25-436d-8f05-154a071bb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BBC036-232C-4CDA-930F-230716F0ECEE}">
  <ds:schemaRefs>
    <ds:schemaRef ds:uri="http://schemas.microsoft.com/sharepoint/v3/contenttype/forms"/>
  </ds:schemaRefs>
</ds:datastoreItem>
</file>

<file path=customXml/itemProps4.xml><?xml version="1.0" encoding="utf-8"?>
<ds:datastoreItem xmlns:ds="http://schemas.openxmlformats.org/officeDocument/2006/customXml" ds:itemID="{B54FF449-D9C6-44FF-92A3-5BC8AF8F0550}">
  <ds:schemaRefs>
    <ds:schemaRef ds:uri="http://schemas.microsoft.com/office/2006/metadata/properties"/>
    <ds:schemaRef ds:uri="http://schemas.microsoft.com/office/infopath/2007/PartnerControls"/>
    <ds:schemaRef ds:uri="$ListId:Shared Documents;"/>
    <ds:schemaRef ds:uri="e8331262-de25-436d-8f05-154a071bbe3b"/>
  </ds:schemaRefs>
</ds:datastoreItem>
</file>

<file path=customXml/itemProps5.xml><?xml version="1.0" encoding="utf-8"?>
<ds:datastoreItem xmlns:ds="http://schemas.openxmlformats.org/officeDocument/2006/customXml" ds:itemID="{9EB3E84A-2807-41C7-B225-5BD0805E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西交利物浦大学信笺模版</Template>
  <TotalTime>0</TotalTime>
  <Pages>7</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Invitation to Visit China</vt:lpstr>
    </vt:vector>
  </TitlesOfParts>
  <Company>jujumao</Company>
  <LinksUpToDate>false</LinksUpToDate>
  <CharactersWithSpaces>7149</CharactersWithSpaces>
  <SharedDoc>false</SharedDoc>
  <HLinks>
    <vt:vector size="12" baseType="variant">
      <vt:variant>
        <vt:i4>131144</vt:i4>
      </vt:variant>
      <vt:variant>
        <vt:i4>3</vt:i4>
      </vt:variant>
      <vt:variant>
        <vt:i4>0</vt:i4>
      </vt:variant>
      <vt:variant>
        <vt:i4>5</vt:i4>
      </vt:variant>
      <vt:variant>
        <vt:lpwstr>http://ice.xjtlu.edu.cn/</vt:lpwstr>
      </vt:variant>
      <vt:variant>
        <vt:lpwstr/>
      </vt:variant>
      <vt:variant>
        <vt:i4>3211345</vt:i4>
      </vt:variant>
      <vt:variant>
        <vt:i4>0</vt:i4>
      </vt:variant>
      <vt:variant>
        <vt:i4>0</vt:i4>
      </vt:variant>
      <vt:variant>
        <vt:i4>5</vt:i4>
      </vt:variant>
      <vt:variant>
        <vt:lpwstr>https://ebridge.xjtlu.edu.cn/urd/sits.urd/run/siw_lgn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to Visit China</dc:title>
  <dc:subject/>
  <dc:creator>christy.wang</dc:creator>
  <cp:keywords/>
  <cp:lastModifiedBy>Chuck</cp:lastModifiedBy>
  <cp:revision>2</cp:revision>
  <cp:lastPrinted>2015-11-04T07:43:00Z</cp:lastPrinted>
  <dcterms:created xsi:type="dcterms:W3CDTF">2016-09-01T13:28:00Z</dcterms:created>
  <dcterms:modified xsi:type="dcterms:W3CDTF">2016-09-01T13:28:00Z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
  </property>
</Properties>
</file>